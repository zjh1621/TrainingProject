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5B50" w14:textId="15D3829A" w:rsidR="002C36AB" w:rsidRDefault="00736600">
      <w:pPr>
        <w:pStyle w:val="a9"/>
        <w:jc w:val="right"/>
      </w:pPr>
      <w:r>
        <w:t>&lt;</w:t>
      </w:r>
      <w:r w:rsidR="00D20644">
        <w:rPr>
          <w:rFonts w:hint="eastAsia"/>
        </w:rPr>
        <w:t>论坛</w:t>
      </w:r>
      <w:r>
        <w:t>&gt;</w:t>
      </w:r>
    </w:p>
    <w:p w14:paraId="50648BE6" w14:textId="008A80BE" w:rsidR="002C36AB" w:rsidRDefault="00D54F09" w:rsidP="00D54F09">
      <w:pPr>
        <w:pStyle w:val="a9"/>
        <w:jc w:val="right"/>
      </w:pPr>
      <w:r>
        <w:rPr>
          <w:rFonts w:hint="eastAsia"/>
        </w:rPr>
        <w:t>用户界面原型</w:t>
      </w:r>
    </w:p>
    <w:p w14:paraId="3C57C8C0" w14:textId="77777777" w:rsidR="002C36AB" w:rsidRDefault="00736600">
      <w:r>
        <w:t> </w:t>
      </w:r>
    </w:p>
    <w:p w14:paraId="0EBD518F" w14:textId="77777777" w:rsidR="002C36AB" w:rsidRDefault="00736600">
      <w:r>
        <w:t> </w:t>
      </w:r>
    </w:p>
    <w:p w14:paraId="0FEE8C55" w14:textId="5AD33E67" w:rsidR="002C36AB" w:rsidRDefault="00736600">
      <w:pPr>
        <w:pStyle w:val="a9"/>
        <w:jc w:val="right"/>
      </w:pPr>
      <w:r>
        <w:rPr>
          <w:sz w:val="28"/>
          <w:szCs w:val="28"/>
        </w:rPr>
        <w:t>版本</w:t>
      </w:r>
      <w:r>
        <w:rPr>
          <w:sz w:val="28"/>
          <w:szCs w:val="28"/>
        </w:rPr>
        <w:t xml:space="preserve"> &lt;1.</w:t>
      </w:r>
      <w:r w:rsidR="00D20644">
        <w:rPr>
          <w:sz w:val="28"/>
          <w:szCs w:val="28"/>
        </w:rPr>
        <w:t>0</w:t>
      </w:r>
      <w:r>
        <w:rPr>
          <w:sz w:val="28"/>
          <w:szCs w:val="28"/>
        </w:rPr>
        <w:t>&gt;</w:t>
      </w:r>
    </w:p>
    <w:p w14:paraId="4D8A40E4" w14:textId="77777777" w:rsidR="002C36AB" w:rsidRDefault="00736600">
      <w:pPr>
        <w:pStyle w:val="a9"/>
      </w:pPr>
      <w:r>
        <w:rPr>
          <w:sz w:val="28"/>
          <w:szCs w:val="28"/>
        </w:rPr>
        <w:t> </w:t>
      </w:r>
    </w:p>
    <w:p w14:paraId="4BE84484" w14:textId="77777777" w:rsidR="002C36AB" w:rsidRDefault="00736600">
      <w:pPr>
        <w:jc w:val="right"/>
      </w:pPr>
      <w:r>
        <w:t> </w:t>
      </w:r>
    </w:p>
    <w:p w14:paraId="2899660E" w14:textId="77777777" w:rsidR="002C36AB" w:rsidRDefault="00736600">
      <w:pPr>
        <w:pStyle w:val="a9"/>
      </w:pPr>
      <w:r>
        <w:br w:type="page"/>
      </w:r>
      <w:r>
        <w:lastRenderedPageBreak/>
        <w:t>修订历史记录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7"/>
        <w:gridCol w:w="862"/>
        <w:gridCol w:w="3348"/>
        <w:gridCol w:w="1973"/>
      </w:tblGrid>
      <w:tr w:rsidR="001D4523" w14:paraId="47FA2CA3" w14:textId="77777777" w:rsidTr="00D20644">
        <w:tc>
          <w:tcPr>
            <w:tcW w:w="2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CE25B" w14:textId="77777777" w:rsidR="002C36AB" w:rsidRDefault="00736600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8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8A88" w14:textId="77777777" w:rsidR="002C36AB" w:rsidRDefault="00736600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3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37C90" w14:textId="77777777" w:rsidR="002C36AB" w:rsidRDefault="00736600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9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E9580" w14:textId="77777777" w:rsidR="002C36AB" w:rsidRDefault="00736600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1D4523" w14:paraId="58059E6E" w14:textId="77777777" w:rsidTr="00D20644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F3A96" w14:textId="2DF6841C" w:rsidR="002C36AB" w:rsidRDefault="00F472BB" w:rsidP="00F472BB">
            <w:pPr>
              <w:pStyle w:val="tabletext"/>
              <w:jc w:val="center"/>
            </w:pPr>
            <w:r>
              <w:t>&lt;</w:t>
            </w:r>
            <w:r w:rsidR="00D54F09">
              <w:t>5</w:t>
            </w:r>
            <w:r w:rsidR="00F42B8E" w:rsidRPr="00F42B8E">
              <w:t>/</w:t>
            </w:r>
            <w:r w:rsidR="00D20644">
              <w:t>9</w:t>
            </w:r>
            <w:r w:rsidR="00F42B8E" w:rsidRPr="00F42B8E">
              <w:t>/</w:t>
            </w:r>
            <w:r w:rsidR="00F42B8E">
              <w:t>2021</w:t>
            </w:r>
            <w:r>
              <w:t>&gt;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77060" w14:textId="3B51B343" w:rsidR="002C36AB" w:rsidRDefault="00F472BB" w:rsidP="00F472BB">
            <w:pPr>
              <w:pStyle w:val="tabletext"/>
              <w:jc w:val="center"/>
            </w:pPr>
            <w:r>
              <w:t>&lt;</w:t>
            </w:r>
            <w:r w:rsidR="00A07508">
              <w:t>1</w:t>
            </w:r>
            <w:r w:rsidR="00736600">
              <w:t>.</w:t>
            </w:r>
            <w:r w:rsidR="00F42B8E">
              <w:t>0</w:t>
            </w:r>
            <w:r>
              <w:t>&gt;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CB38" w14:textId="69915FA0" w:rsidR="002C36AB" w:rsidRDefault="00F472BB" w:rsidP="00F472BB">
            <w:pPr>
              <w:pStyle w:val="tabletext"/>
              <w:jc w:val="center"/>
            </w:pPr>
            <w:r>
              <w:rPr>
                <w:rFonts w:hint="eastAsia"/>
              </w:rPr>
              <w:t>&lt;</w:t>
            </w:r>
            <w:r w:rsidR="00D54F09">
              <w:rPr>
                <w:rFonts w:hint="eastAsia"/>
              </w:rPr>
              <w:t>用户界面原型</w:t>
            </w:r>
            <w:r>
              <w:rPr>
                <w:rFonts w:hint="eastAsia"/>
              </w:rPr>
              <w:t>&gt;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13F6" w14:textId="714DCF85" w:rsidR="002C36AB" w:rsidRDefault="00D20644" w:rsidP="00F472BB">
            <w:pPr>
              <w:pStyle w:val="tabletext"/>
              <w:jc w:val="center"/>
            </w:pPr>
            <w:r>
              <w:rPr>
                <w:rFonts w:hint="eastAsia"/>
              </w:rPr>
              <w:t>胡子昂</w:t>
            </w:r>
          </w:p>
        </w:tc>
      </w:tr>
      <w:tr w:rsidR="001D4523" w14:paraId="50FA00A9" w14:textId="77777777" w:rsidTr="00D20644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BC889" w14:textId="750DCA02" w:rsidR="002C36AB" w:rsidRDefault="002C36AB" w:rsidP="001D4523">
            <w:pPr>
              <w:pStyle w:val="tabletext"/>
              <w:jc w:val="center"/>
            </w:pP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328" w14:textId="343F01BB" w:rsidR="002C36AB" w:rsidRDefault="002C36AB" w:rsidP="001D4523">
            <w:pPr>
              <w:pStyle w:val="tabletext"/>
              <w:jc w:val="center"/>
            </w:pPr>
          </w:p>
        </w:tc>
        <w:tc>
          <w:tcPr>
            <w:tcW w:w="33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6AB3E" w14:textId="777C2DC0" w:rsidR="002C36AB" w:rsidRDefault="002C36AB" w:rsidP="00D20644">
            <w:pPr>
              <w:pStyle w:val="tabletext"/>
              <w:rPr>
                <w:rFonts w:hint="eastAsia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5127" w14:textId="73180CE1" w:rsidR="002C36AB" w:rsidRDefault="002C36AB" w:rsidP="00D20644">
            <w:pPr>
              <w:pStyle w:val="tabletext"/>
              <w:rPr>
                <w:rFonts w:hint="eastAsia"/>
              </w:rPr>
            </w:pPr>
          </w:p>
        </w:tc>
      </w:tr>
      <w:tr w:rsidR="001D4523" w14:paraId="0F4448C0" w14:textId="77777777" w:rsidTr="00D20644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835C7" w14:textId="77777777" w:rsidR="002C36AB" w:rsidRDefault="00736600">
            <w:pPr>
              <w:pStyle w:val="tabletext"/>
            </w:pPr>
            <w: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3D9BA" w14:textId="77777777" w:rsidR="002C36AB" w:rsidRDefault="00736600">
            <w:pPr>
              <w:pStyle w:val="tabletext"/>
            </w:pPr>
            <w:r>
              <w:t> 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485" w14:textId="77777777" w:rsidR="002C36AB" w:rsidRDefault="00736600">
            <w:pPr>
              <w:pStyle w:val="tabletext"/>
            </w:pPr>
            <w:r>
              <w:t> 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B4E2" w14:textId="77777777" w:rsidR="002C36AB" w:rsidRDefault="00736600">
            <w:pPr>
              <w:pStyle w:val="tabletext"/>
            </w:pPr>
            <w:r>
              <w:t> </w:t>
            </w:r>
          </w:p>
        </w:tc>
      </w:tr>
      <w:tr w:rsidR="001D4523" w14:paraId="583DF08A" w14:textId="77777777" w:rsidTr="00D20644">
        <w:tc>
          <w:tcPr>
            <w:tcW w:w="21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B0F6" w14:textId="77777777" w:rsidR="002C36AB" w:rsidRDefault="00736600">
            <w:pPr>
              <w:pStyle w:val="tabletext"/>
            </w:pPr>
            <w: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CA495" w14:textId="77777777" w:rsidR="002C36AB" w:rsidRDefault="00736600">
            <w:pPr>
              <w:pStyle w:val="tabletext"/>
            </w:pPr>
            <w:r>
              <w:t> 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2D274" w14:textId="77777777" w:rsidR="002C36AB" w:rsidRDefault="00736600">
            <w:pPr>
              <w:pStyle w:val="tabletext"/>
            </w:pPr>
            <w:r>
              <w:t> 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07C51" w14:textId="77777777" w:rsidR="002C36AB" w:rsidRDefault="00736600">
            <w:pPr>
              <w:pStyle w:val="tabletext"/>
            </w:pPr>
            <w:r>
              <w:t> </w:t>
            </w:r>
          </w:p>
        </w:tc>
      </w:tr>
    </w:tbl>
    <w:p w14:paraId="5B41B20D" w14:textId="77777777" w:rsidR="002C36AB" w:rsidRDefault="00736600">
      <w:r>
        <w:t> </w:t>
      </w:r>
    </w:p>
    <w:p w14:paraId="1AC44F6F" w14:textId="77777777" w:rsidR="00A45386" w:rsidRDefault="00736600">
      <w:pPr>
        <w:pStyle w:val="a9"/>
      </w:pPr>
      <w:r>
        <w:rPr>
          <w:b w:val="0"/>
          <w:bCs w:val="0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0"/>
          <w:lang w:val="zh-CN"/>
        </w:rPr>
        <w:id w:val="171156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282545" w14:textId="70D20EB0" w:rsidR="00A45386" w:rsidRDefault="00A45386">
          <w:pPr>
            <w:pStyle w:val="TOC"/>
          </w:pPr>
          <w:r>
            <w:rPr>
              <w:lang w:val="zh-CN"/>
            </w:rPr>
            <w:t>目录</w:t>
          </w:r>
        </w:p>
        <w:p w14:paraId="2360EE08" w14:textId="628D9641" w:rsidR="00CB5A61" w:rsidRDefault="00A4538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13041" w:history="1">
            <w:r w:rsidR="00CB5A61" w:rsidRPr="008830AD">
              <w:rPr>
                <w:rStyle w:val="a3"/>
                <w:noProof/>
              </w:rPr>
              <w:t xml:space="preserve">1.                  </w:t>
            </w:r>
            <w:r w:rsidR="00CB5A61" w:rsidRPr="008830AD">
              <w:rPr>
                <w:rStyle w:val="a3"/>
                <w:noProof/>
              </w:rPr>
              <w:t>简介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_Toc84713041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4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5898813F" w14:textId="05D5B0CD" w:rsidR="00CB5A61" w:rsidRDefault="00D2064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13042" w:history="1">
            <w:r w:rsidR="00CB5A61" w:rsidRPr="008830AD">
              <w:rPr>
                <w:rStyle w:val="a3"/>
                <w:noProof/>
              </w:rPr>
              <w:t xml:space="preserve">1.1               </w:t>
            </w:r>
            <w:r w:rsidR="00CB5A61" w:rsidRPr="008830AD">
              <w:rPr>
                <w:rStyle w:val="a3"/>
                <w:noProof/>
              </w:rPr>
              <w:t>目的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_Toc84713042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4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6DA32DA5" w14:textId="11827193" w:rsidR="00CB5A61" w:rsidRDefault="00D2064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13043" w:history="1">
            <w:r w:rsidR="00CB5A61" w:rsidRPr="008830AD">
              <w:rPr>
                <w:rStyle w:val="a3"/>
                <w:noProof/>
              </w:rPr>
              <w:t xml:space="preserve">1.2               </w:t>
            </w:r>
            <w:r w:rsidR="00CB5A61" w:rsidRPr="008830AD">
              <w:rPr>
                <w:rStyle w:val="a3"/>
                <w:noProof/>
              </w:rPr>
              <w:t>范围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_Toc84713043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4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281AF207" w14:textId="23857EDA" w:rsidR="00CB5A61" w:rsidRDefault="00D2064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13044" w:history="1">
            <w:r w:rsidR="00CB5A61" w:rsidRPr="008830AD">
              <w:rPr>
                <w:rStyle w:val="a3"/>
                <w:noProof/>
              </w:rPr>
              <w:t xml:space="preserve">2.                  </w:t>
            </w:r>
            <w:r w:rsidR="00CB5A61" w:rsidRPr="008830AD">
              <w:rPr>
                <w:rStyle w:val="a3"/>
                <w:noProof/>
              </w:rPr>
              <w:t>界面设计规范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_Toc84713044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4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2CC3BD5A" w14:textId="713906EB" w:rsidR="00CB5A61" w:rsidRDefault="00D2064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13045" w:history="1">
            <w:r w:rsidR="00CB5A61" w:rsidRPr="008830AD">
              <w:rPr>
                <w:rStyle w:val="a3"/>
                <w:noProof/>
              </w:rPr>
              <w:t xml:space="preserve">2.1              </w:t>
            </w:r>
            <w:r w:rsidR="00CB5A61" w:rsidRPr="008830AD">
              <w:rPr>
                <w:rStyle w:val="a3"/>
                <w:noProof/>
              </w:rPr>
              <w:t>易用性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_Toc84713045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4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6C43F21F" w14:textId="12CCC8DA" w:rsidR="00CB5A61" w:rsidRDefault="00D2064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13046" w:history="1">
            <w:r w:rsidR="00CB5A61" w:rsidRPr="008830AD">
              <w:rPr>
                <w:rStyle w:val="a3"/>
                <w:noProof/>
              </w:rPr>
              <w:t xml:space="preserve">2.2              </w:t>
            </w:r>
            <w:r w:rsidR="00CB5A61" w:rsidRPr="008830AD">
              <w:rPr>
                <w:rStyle w:val="a3"/>
                <w:noProof/>
              </w:rPr>
              <w:t>功能性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_Toc84713046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4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05AC7398" w14:textId="23CB0D0E" w:rsidR="00CB5A61" w:rsidRDefault="00D2064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13047" w:history="1">
            <w:r w:rsidR="00CB5A61" w:rsidRPr="008830AD">
              <w:rPr>
                <w:rStyle w:val="a3"/>
                <w:noProof/>
              </w:rPr>
              <w:t xml:space="preserve">2.3              </w:t>
            </w:r>
            <w:r w:rsidR="00CB5A61" w:rsidRPr="008830AD">
              <w:rPr>
                <w:rStyle w:val="a3"/>
                <w:noProof/>
              </w:rPr>
              <w:t>一致性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_Toc84713047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4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43DB4A16" w14:textId="21D4A877" w:rsidR="00CB5A61" w:rsidRDefault="00D2064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13048" w:history="1">
            <w:r w:rsidR="00CB5A61" w:rsidRPr="008830AD">
              <w:rPr>
                <w:rStyle w:val="a3"/>
                <w:noProof/>
              </w:rPr>
              <w:t xml:space="preserve">3.                  </w:t>
            </w:r>
            <w:r w:rsidR="00CB5A61" w:rsidRPr="008830AD">
              <w:rPr>
                <w:rStyle w:val="a3"/>
                <w:noProof/>
              </w:rPr>
              <w:t>用户界面原型展示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_Toc84713048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5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4EB60CDA" w14:textId="493C4F54" w:rsidR="00CB5A61" w:rsidRDefault="00D2064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13049" w:history="1">
            <w:r w:rsidR="00CB5A61" w:rsidRPr="008830AD">
              <w:rPr>
                <w:rStyle w:val="a3"/>
                <w:noProof/>
              </w:rPr>
              <w:t xml:space="preserve">3.1               </w:t>
            </w:r>
            <w:r w:rsidR="00CB5A61" w:rsidRPr="008830AD">
              <w:rPr>
                <w:rStyle w:val="a3"/>
                <w:noProof/>
              </w:rPr>
              <w:t>主界面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_Toc84713049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5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3917DF63" w14:textId="5B627354" w:rsidR="00CB5A61" w:rsidRDefault="00D2064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13050" w:history="1">
            <w:r w:rsidR="00CB5A61" w:rsidRPr="008830AD">
              <w:rPr>
                <w:rStyle w:val="a3"/>
                <w:noProof/>
              </w:rPr>
              <w:t xml:space="preserve">3.2               </w:t>
            </w:r>
            <w:r>
              <w:rPr>
                <w:rStyle w:val="a3"/>
                <w:rFonts w:hint="eastAsia"/>
                <w:noProof/>
              </w:rPr>
              <w:t>点击后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_Toc84713050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6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63E1AAC9" w14:textId="60207052" w:rsidR="00CB5A61" w:rsidRDefault="00D2064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13051" w:history="1">
            <w:r w:rsidR="00CB5A61" w:rsidRPr="008830AD">
              <w:rPr>
                <w:rStyle w:val="a3"/>
                <w:noProof/>
              </w:rPr>
              <w:t>3.3              </w:t>
            </w:r>
            <w:r>
              <w:rPr>
                <w:rStyle w:val="a3"/>
                <w:rFonts w:hint="eastAsia"/>
                <w:noProof/>
              </w:rPr>
              <w:t>登陆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_Toc84713051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7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6361C858" w14:textId="4560A3F8" w:rsidR="00CB5A61" w:rsidRDefault="00D2064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4713052" w:history="1">
            <w:r w:rsidR="00CB5A61" w:rsidRPr="008830AD">
              <w:rPr>
                <w:rStyle w:val="a3"/>
                <w:noProof/>
              </w:rPr>
              <w:t>3.4              </w:t>
            </w:r>
            <w:r>
              <w:rPr>
                <w:rStyle w:val="a3"/>
                <w:rFonts w:hint="eastAsia"/>
                <w:noProof/>
              </w:rPr>
              <w:t>登陆跳转</w:t>
            </w:r>
            <w:r w:rsidR="00CB5A61">
              <w:rPr>
                <w:noProof/>
                <w:webHidden/>
              </w:rPr>
              <w:tab/>
            </w:r>
            <w:r w:rsidR="00CB5A61">
              <w:rPr>
                <w:noProof/>
                <w:webHidden/>
              </w:rPr>
              <w:fldChar w:fldCharType="begin"/>
            </w:r>
            <w:r w:rsidR="00CB5A61">
              <w:rPr>
                <w:noProof/>
                <w:webHidden/>
              </w:rPr>
              <w:instrText xml:space="preserve"> PAGEREF _Toc84713052 \h </w:instrText>
            </w:r>
            <w:r w:rsidR="00CB5A61">
              <w:rPr>
                <w:noProof/>
                <w:webHidden/>
              </w:rPr>
            </w:r>
            <w:r w:rsidR="00CB5A61">
              <w:rPr>
                <w:noProof/>
                <w:webHidden/>
              </w:rPr>
              <w:fldChar w:fldCharType="separate"/>
            </w:r>
            <w:r w:rsidR="00CB5A61">
              <w:rPr>
                <w:noProof/>
                <w:webHidden/>
              </w:rPr>
              <w:t>8</w:t>
            </w:r>
            <w:r w:rsidR="00CB5A61">
              <w:rPr>
                <w:noProof/>
                <w:webHidden/>
              </w:rPr>
              <w:fldChar w:fldCharType="end"/>
            </w:r>
          </w:hyperlink>
        </w:p>
        <w:p w14:paraId="372AC100" w14:textId="37142388" w:rsidR="00A45386" w:rsidRDefault="00A45386">
          <w:r>
            <w:rPr>
              <w:b/>
              <w:bCs/>
              <w:lang w:val="zh-CN"/>
            </w:rPr>
            <w:fldChar w:fldCharType="end"/>
          </w:r>
        </w:p>
      </w:sdtContent>
    </w:sdt>
    <w:p w14:paraId="1011C652" w14:textId="05032CB8" w:rsidR="002C36AB" w:rsidRDefault="00736600">
      <w:pPr>
        <w:pStyle w:val="a9"/>
      </w:pPr>
      <w:r>
        <w:br w:type="page"/>
      </w:r>
      <w:r w:rsidR="00D54F09">
        <w:rPr>
          <w:rFonts w:hint="eastAsia"/>
        </w:rPr>
        <w:lastRenderedPageBreak/>
        <w:t>用户界面原型</w:t>
      </w:r>
    </w:p>
    <w:p w14:paraId="14F1FF20" w14:textId="77777777" w:rsidR="002C36AB" w:rsidRDefault="00736600">
      <w:pPr>
        <w:pStyle w:val="1"/>
      </w:pPr>
      <w:bookmarkStart w:id="0" w:name="1.__________________Introduction"/>
      <w:bookmarkStart w:id="1" w:name="_Toc84713041"/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简介</w:t>
      </w:r>
      <w:bookmarkEnd w:id="0"/>
      <w:bookmarkEnd w:id="1"/>
    </w:p>
    <w:p w14:paraId="22D5361C" w14:textId="20DE63E5" w:rsidR="002C36AB" w:rsidRDefault="00F47363" w:rsidP="00F47363">
      <w:r>
        <w:tab/>
      </w:r>
      <w:r>
        <w:tab/>
      </w:r>
      <w:r w:rsidR="00D20644">
        <w:rPr>
          <w:rFonts w:hint="eastAsia"/>
        </w:rPr>
        <w:t>变成论坛，方便科技爱好者交流经验</w:t>
      </w:r>
    </w:p>
    <w:p w14:paraId="68898E96" w14:textId="77777777" w:rsidR="002C36AB" w:rsidRDefault="00736600">
      <w:pPr>
        <w:pStyle w:val="2"/>
      </w:pPr>
      <w:bookmarkStart w:id="2" w:name="1.1_______________Purpose"/>
      <w:bookmarkStart w:id="3" w:name="_Toc84713042"/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目的</w:t>
      </w:r>
      <w:bookmarkEnd w:id="2"/>
      <w:bookmarkEnd w:id="3"/>
    </w:p>
    <w:p w14:paraId="002FF619" w14:textId="36E2F77D" w:rsidR="002C36AB" w:rsidRDefault="00D20644" w:rsidP="00F47363">
      <w:pPr>
        <w:ind w:left="420" w:firstLine="420"/>
      </w:pPr>
      <w:r>
        <w:rPr>
          <w:rFonts w:hint="eastAsia"/>
        </w:rPr>
        <w:t>论坛</w:t>
      </w:r>
      <w:r w:rsidR="00A5214D">
        <w:rPr>
          <w:rFonts w:hint="eastAsia"/>
        </w:rPr>
        <w:t>《用户界面原型》是为了</w:t>
      </w:r>
      <w:r>
        <w:rPr>
          <w:rFonts w:hint="eastAsia"/>
        </w:rPr>
        <w:t>论坛</w:t>
      </w:r>
      <w:r w:rsidR="00A5214D">
        <w:rPr>
          <w:rFonts w:hint="eastAsia"/>
        </w:rPr>
        <w:t>而编写，主要面向系统分析员、设计员、测试员、实施员和最终用户。</w:t>
      </w:r>
    </w:p>
    <w:p w14:paraId="09FDA679" w14:textId="49AB3499" w:rsidR="00A5214D" w:rsidRDefault="00A5214D" w:rsidP="00F47363">
      <w:pPr>
        <w:ind w:left="420" w:firstLine="420"/>
      </w:pPr>
      <w:r>
        <w:rPr>
          <w:rFonts w:hint="eastAsia"/>
        </w:rPr>
        <w:t>本文档是整个软件开发的依据，它对以后阶段的工作起指导作用。本文也是项目完成后系统验收的依据。</w:t>
      </w:r>
    </w:p>
    <w:p w14:paraId="4B00DC3F" w14:textId="77777777" w:rsidR="002C36AB" w:rsidRDefault="00736600">
      <w:pPr>
        <w:pStyle w:val="2"/>
      </w:pPr>
      <w:bookmarkStart w:id="4" w:name="1.2_______________Scope"/>
      <w:bookmarkStart w:id="5" w:name="_Toc84713043"/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范围</w:t>
      </w:r>
      <w:bookmarkEnd w:id="4"/>
      <w:bookmarkEnd w:id="5"/>
    </w:p>
    <w:p w14:paraId="301DA4F6" w14:textId="1085D19B" w:rsidR="00F47363" w:rsidRDefault="00F47363" w:rsidP="00A5214D">
      <w:r>
        <w:tab/>
      </w:r>
      <w:r>
        <w:tab/>
      </w:r>
      <w:r w:rsidR="00A5214D">
        <w:rPr>
          <w:rFonts w:hint="eastAsia"/>
        </w:rPr>
        <w:t>本文档主要包含以下几个部分：</w:t>
      </w:r>
    </w:p>
    <w:p w14:paraId="78C6E2B9" w14:textId="29BD0026" w:rsidR="00A5214D" w:rsidRDefault="00A5214D" w:rsidP="00A5214D">
      <w:pPr>
        <w:pStyle w:val="af0"/>
        <w:numPr>
          <w:ilvl w:val="2"/>
          <w:numId w:val="3"/>
        </w:numPr>
        <w:ind w:firstLineChars="0"/>
      </w:pPr>
      <w:r>
        <w:rPr>
          <w:rFonts w:hint="eastAsia"/>
        </w:rPr>
        <w:t>文档介绍</w:t>
      </w:r>
    </w:p>
    <w:p w14:paraId="0B8982A3" w14:textId="7DEEB666" w:rsidR="00A5214D" w:rsidRDefault="00A5214D" w:rsidP="00A5214D">
      <w:pPr>
        <w:pStyle w:val="af0"/>
        <w:numPr>
          <w:ilvl w:val="2"/>
          <w:numId w:val="3"/>
        </w:numPr>
        <w:ind w:firstLineChars="0"/>
      </w:pPr>
      <w:r>
        <w:rPr>
          <w:rFonts w:hint="eastAsia"/>
        </w:rPr>
        <w:t>界面设计规范</w:t>
      </w:r>
    </w:p>
    <w:p w14:paraId="1B8BFD53" w14:textId="47D5EA62" w:rsidR="00A5214D" w:rsidRDefault="001B3711" w:rsidP="00A5214D">
      <w:pPr>
        <w:pStyle w:val="af0"/>
        <w:numPr>
          <w:ilvl w:val="2"/>
          <w:numId w:val="3"/>
        </w:numPr>
        <w:ind w:firstLineChars="0"/>
      </w:pPr>
      <w:r>
        <w:rPr>
          <w:rFonts w:hint="eastAsia"/>
        </w:rPr>
        <w:t>用户界面原型展示</w:t>
      </w:r>
    </w:p>
    <w:p w14:paraId="578C9149" w14:textId="1F08F4D3" w:rsidR="002C36AB" w:rsidRDefault="00736600">
      <w:pPr>
        <w:pStyle w:val="1"/>
      </w:pPr>
      <w:bookmarkStart w:id="6" w:name="2.__________________Overall_Description"/>
      <w:bookmarkStart w:id="7" w:name="_Toc84713044"/>
      <w: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bookmarkEnd w:id="6"/>
      <w:r w:rsidR="00A5214D">
        <w:rPr>
          <w:rFonts w:hint="eastAsia"/>
        </w:rPr>
        <w:t>界面设计规范</w:t>
      </w:r>
      <w:bookmarkEnd w:id="7"/>
    </w:p>
    <w:p w14:paraId="35A5008B" w14:textId="6E329251" w:rsidR="00801BCC" w:rsidRDefault="00801BCC" w:rsidP="00801BCC">
      <w:pPr>
        <w:ind w:firstLineChars="400" w:firstLine="800"/>
      </w:pPr>
      <w:r>
        <w:rPr>
          <w:rFonts w:hint="eastAsia"/>
        </w:rPr>
        <w:t>界面是软件与用户交互的最直接的层，界面的好坏决定用户对软件的第一印象。而且设计良好的界面能够引导用户自己完成相应的操作，起到向导的作用。</w:t>
      </w:r>
    </w:p>
    <w:p w14:paraId="0041440C" w14:textId="2181E1CE" w:rsidR="00A45386" w:rsidRDefault="00A45386" w:rsidP="00A45386">
      <w:pPr>
        <w:pStyle w:val="2"/>
      </w:pPr>
      <w:bookmarkStart w:id="8" w:name="_Toc84713045"/>
      <w:r>
        <w:t>2.1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 </w:t>
      </w:r>
      <w:r w:rsidR="00801BCC">
        <w:rPr>
          <w:rFonts w:hint="eastAsia"/>
        </w:rPr>
        <w:t>易用性</w:t>
      </w:r>
      <w:bookmarkEnd w:id="8"/>
      <w:r>
        <w:tab/>
      </w:r>
    </w:p>
    <w:p w14:paraId="301CDF77" w14:textId="68DD5BC8" w:rsidR="000C1BFF" w:rsidRDefault="000C1BFF" w:rsidP="000C1BFF">
      <w:r>
        <w:tab/>
      </w:r>
      <w:r>
        <w:tab/>
      </w:r>
      <w:r w:rsidR="00380B64">
        <w:rPr>
          <w:rFonts w:hint="eastAsia"/>
        </w:rPr>
        <w:t>界面各个功能按钮名称应该易懂，用词准确。</w:t>
      </w:r>
    </w:p>
    <w:p w14:paraId="5EB592F9" w14:textId="58E66B73" w:rsidR="00B51295" w:rsidRDefault="00A45386" w:rsidP="00A45386">
      <w:pPr>
        <w:pStyle w:val="2"/>
      </w:pPr>
      <w:bookmarkStart w:id="9" w:name="_Toc84713046"/>
      <w:r>
        <w:t>2.2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 </w:t>
      </w:r>
      <w:r>
        <w:rPr>
          <w:rFonts w:hint="eastAsia"/>
        </w:rPr>
        <w:t>功能</w:t>
      </w:r>
      <w:r w:rsidR="00380B64">
        <w:rPr>
          <w:rFonts w:hint="eastAsia"/>
        </w:rPr>
        <w:t>性</w:t>
      </w:r>
      <w:bookmarkEnd w:id="9"/>
      <w:r>
        <w:tab/>
      </w:r>
    </w:p>
    <w:p w14:paraId="7AA3B287" w14:textId="0B59A757" w:rsidR="003B166D" w:rsidRDefault="003B166D" w:rsidP="00380B64">
      <w:r>
        <w:tab/>
      </w:r>
      <w:r>
        <w:tab/>
      </w:r>
      <w:r w:rsidR="00380B64">
        <w:rPr>
          <w:rFonts w:hint="eastAsia"/>
        </w:rPr>
        <w:t>能够实现需求规范中的主要功能。</w:t>
      </w:r>
    </w:p>
    <w:p w14:paraId="54615CF4" w14:textId="505E1308" w:rsidR="00A45386" w:rsidRDefault="00A45386" w:rsidP="00A45386">
      <w:pPr>
        <w:pStyle w:val="2"/>
      </w:pPr>
      <w:bookmarkStart w:id="10" w:name="_Toc84713047"/>
      <w:r>
        <w:t>2.3</w:t>
      </w:r>
      <w:r>
        <w:rPr>
          <w:rFonts w:ascii="Times New Roman" w:hAnsi="Times New Roman" w:cs="Times New Roman"/>
          <w:sz w:val="14"/>
          <w:szCs w:val="14"/>
        </w:rPr>
        <w:t>             </w:t>
      </w:r>
      <w:r w:rsidR="00380B64">
        <w:rPr>
          <w:rFonts w:ascii="Times New Roman" w:hAnsi="Times New Roman" w:cs="Times New Roman"/>
          <w:sz w:val="14"/>
          <w:szCs w:val="14"/>
        </w:rPr>
        <w:t xml:space="preserve"> </w:t>
      </w:r>
      <w:r w:rsidR="00380B64">
        <w:rPr>
          <w:rFonts w:hint="eastAsia"/>
        </w:rPr>
        <w:t>一致性</w:t>
      </w:r>
      <w:bookmarkEnd w:id="10"/>
      <w:r>
        <w:tab/>
      </w:r>
    </w:p>
    <w:p w14:paraId="59AFFEA1" w14:textId="72BE0F14" w:rsidR="004402DF" w:rsidRDefault="004402DF" w:rsidP="004402DF">
      <w:r>
        <w:tab/>
      </w:r>
      <w:r>
        <w:tab/>
      </w:r>
      <w:r w:rsidR="001B3711">
        <w:rPr>
          <w:rFonts w:hint="eastAsia"/>
        </w:rPr>
        <w:t>界面风格，例如字体颜色，保持一致性。</w:t>
      </w:r>
    </w:p>
    <w:p w14:paraId="5A515672" w14:textId="5A19BB39" w:rsidR="002C36AB" w:rsidRDefault="00736600">
      <w:pPr>
        <w:pStyle w:val="1"/>
      </w:pPr>
      <w:bookmarkStart w:id="11" w:name="3.__________________Specific_Requirement"/>
      <w:bookmarkStart w:id="12" w:name="_Toc84713048"/>
      <w: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bookmarkEnd w:id="11"/>
      <w:r w:rsidR="001B3711">
        <w:rPr>
          <w:rFonts w:hint="eastAsia"/>
        </w:rPr>
        <w:t>用户界面原型展示</w:t>
      </w:r>
      <w:bookmarkEnd w:id="12"/>
    </w:p>
    <w:p w14:paraId="72DDA434" w14:textId="335B2C68" w:rsidR="00391693" w:rsidRDefault="00A45386" w:rsidP="00391693">
      <w:pPr>
        <w:pStyle w:val="2"/>
        <w:ind w:left="0" w:firstLine="0"/>
      </w:pPr>
      <w:bookmarkStart w:id="13" w:name="_Toc84713049"/>
      <w:r>
        <w:t>3.</w:t>
      </w:r>
      <w:r w:rsidR="001B3711">
        <w:t>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 w:rsidR="001B3711">
        <w:rPr>
          <w:rFonts w:hint="eastAsia"/>
        </w:rPr>
        <w:t>主界面</w:t>
      </w:r>
      <w:bookmarkEnd w:id="13"/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91693" w14:paraId="25F41C00" w14:textId="77777777" w:rsidTr="003C33B7">
        <w:tc>
          <w:tcPr>
            <w:tcW w:w="8296" w:type="dxa"/>
          </w:tcPr>
          <w:p w14:paraId="344A6AE8" w14:textId="3C3D3F8A" w:rsidR="00391693" w:rsidRPr="00391693" w:rsidRDefault="00391693" w:rsidP="003C33B7">
            <w:pPr>
              <w:jc w:val="center"/>
            </w:pPr>
          </w:p>
        </w:tc>
      </w:tr>
      <w:tr w:rsidR="00391693" w14:paraId="3F38E83A" w14:textId="77777777" w:rsidTr="003C33B7">
        <w:tc>
          <w:tcPr>
            <w:tcW w:w="8296" w:type="dxa"/>
          </w:tcPr>
          <w:p w14:paraId="20E2FE0C" w14:textId="2A61D4C0" w:rsidR="00391693" w:rsidRDefault="00391693" w:rsidP="00391693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主界面</w:t>
            </w:r>
          </w:p>
        </w:tc>
      </w:tr>
    </w:tbl>
    <w:p w14:paraId="6C944479" w14:textId="00502CE1" w:rsidR="00B7232E" w:rsidRDefault="00D20644" w:rsidP="00B7232E">
      <w:r>
        <w:rPr>
          <w:noProof/>
        </w:rPr>
        <w:drawing>
          <wp:inline distT="0" distB="0" distL="0" distR="0" wp14:anchorId="1ED6523D" wp14:editId="30298F4A">
            <wp:extent cx="5274310" cy="2404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D313" w14:textId="67C58024" w:rsidR="00391693" w:rsidRDefault="00391693" w:rsidP="00391693">
      <w:pPr>
        <w:pStyle w:val="2"/>
        <w:ind w:left="0" w:firstLine="0"/>
      </w:pPr>
      <w:bookmarkStart w:id="14" w:name="_Toc84713050"/>
      <w:r>
        <w:lastRenderedPageBreak/>
        <w:t>3.2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bookmarkEnd w:id="14"/>
      <w:r w:rsidR="00D20644">
        <w:rPr>
          <w:rFonts w:hint="eastAsia"/>
        </w:rPr>
        <w:t>点击论坛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91693" w14:paraId="61271437" w14:textId="77777777" w:rsidTr="003C33B7">
        <w:tc>
          <w:tcPr>
            <w:tcW w:w="8296" w:type="dxa"/>
          </w:tcPr>
          <w:p w14:paraId="3D36249B" w14:textId="1CA5BE6E" w:rsidR="00391693" w:rsidRDefault="00D20644" w:rsidP="003C33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874938" wp14:editId="6A10B937">
                  <wp:extent cx="5274310" cy="221043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93" w14:paraId="236719CC" w14:textId="77777777" w:rsidTr="003C33B7">
        <w:tc>
          <w:tcPr>
            <w:tcW w:w="8296" w:type="dxa"/>
          </w:tcPr>
          <w:p w14:paraId="333F6DE1" w14:textId="3938FEFB" w:rsidR="00391693" w:rsidRDefault="003C33B7" w:rsidP="003C33B7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D20644">
              <w:rPr>
                <w:rFonts w:hint="eastAsia"/>
              </w:rPr>
              <w:t>onclick</w:t>
            </w:r>
          </w:p>
        </w:tc>
      </w:tr>
    </w:tbl>
    <w:p w14:paraId="54CF446C" w14:textId="4D742695" w:rsidR="00A07508" w:rsidRDefault="00A07508" w:rsidP="00EA5649"/>
    <w:p w14:paraId="193AB287" w14:textId="4D418187" w:rsidR="00391693" w:rsidRDefault="00391693" w:rsidP="00391693">
      <w:pPr>
        <w:pStyle w:val="2"/>
        <w:ind w:left="0" w:firstLine="0"/>
      </w:pPr>
      <w:bookmarkStart w:id="15" w:name="_Toc84713051"/>
      <w:r>
        <w:t>3.3</w:t>
      </w:r>
      <w:r>
        <w:rPr>
          <w:rFonts w:ascii="Times New Roman" w:hAnsi="Times New Roman" w:cs="Times New Roman"/>
          <w:sz w:val="14"/>
          <w:szCs w:val="14"/>
        </w:rPr>
        <w:t>              </w:t>
      </w:r>
      <w:bookmarkEnd w:id="15"/>
      <w:r w:rsidR="00D20644">
        <w:rPr>
          <w:rFonts w:hint="eastAsia"/>
        </w:rPr>
        <w:t>login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91693" w14:paraId="0F4440C1" w14:textId="77777777" w:rsidTr="003C33B7">
        <w:tc>
          <w:tcPr>
            <w:tcW w:w="8296" w:type="dxa"/>
          </w:tcPr>
          <w:p w14:paraId="7253ADED" w14:textId="04E02D1A" w:rsidR="00391693" w:rsidRDefault="00D20644" w:rsidP="003C33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2EE675" wp14:editId="4D4BF031">
                  <wp:extent cx="5274310" cy="367728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7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93" w14:paraId="4A10CEBB" w14:textId="77777777" w:rsidTr="003C33B7">
        <w:tc>
          <w:tcPr>
            <w:tcW w:w="8296" w:type="dxa"/>
          </w:tcPr>
          <w:p w14:paraId="4874F611" w14:textId="22A4B877" w:rsidR="00391693" w:rsidRDefault="003C33B7" w:rsidP="003C33B7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 w:rsidR="00D20644">
              <w:rPr>
                <w:rFonts w:hint="eastAsia"/>
              </w:rPr>
              <w:t>login</w:t>
            </w:r>
          </w:p>
        </w:tc>
      </w:tr>
    </w:tbl>
    <w:p w14:paraId="451E0B5C" w14:textId="2CA69CB8" w:rsidR="00391693" w:rsidRDefault="00391693" w:rsidP="00EA5649"/>
    <w:p w14:paraId="17A107CA" w14:textId="22D85DFA" w:rsidR="003219B4" w:rsidRPr="003219B4" w:rsidRDefault="00D20644" w:rsidP="00EA5649">
      <w:r>
        <w:rPr>
          <w:noProof/>
        </w:rPr>
        <w:lastRenderedPageBreak/>
        <w:drawing>
          <wp:inline distT="0" distB="0" distL="0" distR="0" wp14:anchorId="619A1264" wp14:editId="2E24A5E1">
            <wp:extent cx="5274310" cy="26949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9B4" w:rsidRPr="003219B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805"/>
    <w:multiLevelType w:val="hybridMultilevel"/>
    <w:tmpl w:val="AE688054"/>
    <w:lvl w:ilvl="0" w:tplc="28D4C5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13301D8"/>
    <w:multiLevelType w:val="hybridMultilevel"/>
    <w:tmpl w:val="BF1E6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805652"/>
    <w:multiLevelType w:val="hybridMultilevel"/>
    <w:tmpl w:val="B8565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08"/>
    <w:rsid w:val="00026CF7"/>
    <w:rsid w:val="00074D2C"/>
    <w:rsid w:val="000C1BFF"/>
    <w:rsid w:val="00182247"/>
    <w:rsid w:val="001B3711"/>
    <w:rsid w:val="001D4523"/>
    <w:rsid w:val="001F2EC2"/>
    <w:rsid w:val="002C1723"/>
    <w:rsid w:val="002C36AB"/>
    <w:rsid w:val="003219B4"/>
    <w:rsid w:val="00380B64"/>
    <w:rsid w:val="00391693"/>
    <w:rsid w:val="003B166D"/>
    <w:rsid w:val="003C33B7"/>
    <w:rsid w:val="00403591"/>
    <w:rsid w:val="004162B0"/>
    <w:rsid w:val="00433A65"/>
    <w:rsid w:val="004402DF"/>
    <w:rsid w:val="004A7AA4"/>
    <w:rsid w:val="00563139"/>
    <w:rsid w:val="00595220"/>
    <w:rsid w:val="005E373D"/>
    <w:rsid w:val="006144B4"/>
    <w:rsid w:val="00736600"/>
    <w:rsid w:val="007F1C43"/>
    <w:rsid w:val="00801BCC"/>
    <w:rsid w:val="00813760"/>
    <w:rsid w:val="00825FAF"/>
    <w:rsid w:val="008634FA"/>
    <w:rsid w:val="009E3AB4"/>
    <w:rsid w:val="00A031EF"/>
    <w:rsid w:val="00A07508"/>
    <w:rsid w:val="00A45386"/>
    <w:rsid w:val="00A5214D"/>
    <w:rsid w:val="00AD5BB3"/>
    <w:rsid w:val="00B51295"/>
    <w:rsid w:val="00B7232E"/>
    <w:rsid w:val="00BA7144"/>
    <w:rsid w:val="00BF343F"/>
    <w:rsid w:val="00C41381"/>
    <w:rsid w:val="00C97527"/>
    <w:rsid w:val="00CB5A61"/>
    <w:rsid w:val="00D20644"/>
    <w:rsid w:val="00D54F09"/>
    <w:rsid w:val="00E36619"/>
    <w:rsid w:val="00EA5649"/>
    <w:rsid w:val="00EB0940"/>
    <w:rsid w:val="00F335F4"/>
    <w:rsid w:val="00F42B8E"/>
    <w:rsid w:val="00F472BB"/>
    <w:rsid w:val="00F47363"/>
    <w:rsid w:val="00F973E9"/>
    <w:rsid w:val="00FA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6877A"/>
  <w15:chartTrackingRefBased/>
  <w15:docId w15:val="{7359D06A-5DD0-4080-B514-2639F0EE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CF7"/>
    <w:pPr>
      <w:spacing w:line="240" w:lineRule="atLeast"/>
    </w:pPr>
  </w:style>
  <w:style w:type="paragraph" w:styleId="1">
    <w:name w:val="heading 1"/>
    <w:basedOn w:val="a"/>
    <w:link w:val="10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2">
    <w:name w:val="heading 2"/>
    <w:basedOn w:val="a"/>
    <w:link w:val="20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4">
    <w:name w:val="heading 4"/>
    <w:basedOn w:val="a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5">
    <w:name w:val="heading 5"/>
    <w:basedOn w:val="a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qFormat/>
    <w:p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TOC1">
    <w:name w:val="toc 1"/>
    <w:basedOn w:val="a"/>
    <w:uiPriority w:val="39"/>
    <w:pPr>
      <w:spacing w:before="240" w:after="60"/>
      <w:ind w:right="720"/>
    </w:pPr>
  </w:style>
  <w:style w:type="paragraph" w:styleId="TOC2">
    <w:name w:val="toc 2"/>
    <w:basedOn w:val="a"/>
    <w:uiPriority w:val="39"/>
    <w:pPr>
      <w:ind w:left="432" w:right="720"/>
    </w:pPr>
  </w:style>
  <w:style w:type="paragraph" w:styleId="TOC3">
    <w:name w:val="toc 3"/>
    <w:basedOn w:val="a"/>
    <w:semiHidden/>
    <w:pPr>
      <w:ind w:left="864"/>
    </w:pPr>
  </w:style>
  <w:style w:type="paragraph" w:styleId="TOC4">
    <w:name w:val="toc 4"/>
    <w:basedOn w:val="a"/>
    <w:semiHidden/>
    <w:pPr>
      <w:ind w:left="600"/>
    </w:pPr>
  </w:style>
  <w:style w:type="paragraph" w:styleId="TOC5">
    <w:name w:val="toc 5"/>
    <w:basedOn w:val="a"/>
    <w:semiHidden/>
    <w:pPr>
      <w:ind w:left="800"/>
    </w:pPr>
  </w:style>
  <w:style w:type="paragraph" w:styleId="TOC6">
    <w:name w:val="toc 6"/>
    <w:basedOn w:val="a"/>
    <w:semiHidden/>
    <w:pPr>
      <w:ind w:left="1000"/>
    </w:pPr>
  </w:style>
  <w:style w:type="paragraph" w:styleId="TOC7">
    <w:name w:val="toc 7"/>
    <w:basedOn w:val="a"/>
    <w:semiHidden/>
    <w:pPr>
      <w:ind w:left="1200"/>
    </w:pPr>
  </w:style>
  <w:style w:type="paragraph" w:styleId="TOC8">
    <w:name w:val="toc 8"/>
    <w:basedOn w:val="a"/>
    <w:semiHidden/>
    <w:pPr>
      <w:ind w:left="1400"/>
    </w:pPr>
  </w:style>
  <w:style w:type="paragraph" w:styleId="TOC9">
    <w:name w:val="toc 9"/>
    <w:basedOn w:val="a"/>
    <w:semiHidden/>
    <w:pPr>
      <w:ind w:left="1600"/>
    </w:pPr>
  </w:style>
  <w:style w:type="paragraph" w:styleId="a5">
    <w:name w:val="Normal Indent"/>
    <w:basedOn w:val="a"/>
    <w:semiHidden/>
    <w:pPr>
      <w:ind w:left="900" w:hanging="900"/>
    </w:pPr>
  </w:style>
  <w:style w:type="paragraph" w:styleId="a6">
    <w:name w:val="footnote text"/>
    <w:basedOn w:val="a"/>
    <w:semiHidden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7">
    <w:name w:val="header"/>
    <w:basedOn w:val="a"/>
    <w:semiHidden/>
  </w:style>
  <w:style w:type="paragraph" w:styleId="a8">
    <w:name w:val="footer"/>
    <w:basedOn w:val="a"/>
    <w:semiHidden/>
  </w:style>
  <w:style w:type="paragraph" w:styleId="a9">
    <w:name w:val="Title"/>
    <w:basedOn w:val="a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aa">
    <w:name w:val="Body Text"/>
    <w:basedOn w:val="a"/>
    <w:semiHidden/>
    <w:pPr>
      <w:spacing w:after="120"/>
      <w:ind w:left="720"/>
    </w:pPr>
  </w:style>
  <w:style w:type="paragraph" w:styleId="ab">
    <w:name w:val="Body Text Indent"/>
    <w:basedOn w:val="a"/>
    <w:semiHidden/>
    <w:pPr>
      <w:ind w:left="720"/>
    </w:pPr>
    <w:rPr>
      <w:i/>
      <w:iCs/>
      <w:color w:val="0000FF"/>
      <w:u w:val="single"/>
    </w:rPr>
  </w:style>
  <w:style w:type="paragraph" w:styleId="ac">
    <w:name w:val="Subtitle"/>
    <w:basedOn w:val="a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21">
    <w:name w:val="Body Text 2"/>
    <w:basedOn w:val="a"/>
    <w:semiHidden/>
    <w:rPr>
      <w:i/>
      <w:iCs/>
      <w:color w:val="0000FF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spacing w:after="120"/>
    </w:pPr>
  </w:style>
  <w:style w:type="paragraph" w:customStyle="1" w:styleId="maintitle">
    <w:name w:val="maintitle"/>
    <w:basedOn w:val="a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pPr>
      <w:spacing w:after="120"/>
      <w:ind w:left="765"/>
    </w:pPr>
    <w:rPr>
      <w:i/>
      <w:iCs/>
      <w:color w:val="0000FF"/>
    </w:rPr>
  </w:style>
  <w:style w:type="character" w:styleId="ae">
    <w:name w:val="footnote reference"/>
    <w:basedOn w:val="a0"/>
    <w:semiHidden/>
    <w:rPr>
      <w:vertAlign w:val="superscript"/>
    </w:rPr>
  </w:style>
  <w:style w:type="table" w:styleId="af">
    <w:name w:val="Table Grid"/>
    <w:basedOn w:val="a1"/>
    <w:uiPriority w:val="39"/>
    <w:rsid w:val="00433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45386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A45386"/>
    <w:rPr>
      <w:rFonts w:ascii="Arial" w:hAnsi="Arial" w:cs="Arial"/>
      <w:b/>
      <w:bCs/>
    </w:rPr>
  </w:style>
  <w:style w:type="paragraph" w:styleId="af0">
    <w:name w:val="List Paragraph"/>
    <w:basedOn w:val="a"/>
    <w:uiPriority w:val="34"/>
    <w:qFormat/>
    <w:rsid w:val="00A5214D"/>
    <w:pPr>
      <w:ind w:firstLineChars="200" w:firstLine="420"/>
    </w:pPr>
  </w:style>
  <w:style w:type="character" w:customStyle="1" w:styleId="10">
    <w:name w:val="标题 1 字符"/>
    <w:basedOn w:val="a0"/>
    <w:link w:val="1"/>
    <w:rsid w:val="001D4523"/>
    <w:rPr>
      <w:rFonts w:ascii="Arial" w:hAnsi="Arial" w:cs="Arial"/>
      <w:b/>
      <w:bCs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rpleQueen\Desktop\zhouer\&#24037;&#31243;&#24037;&#20316;&#27969;-02-&#38656;&#27714;-05-&#36719;&#20214;&#38656;&#27714;&#35268;&#32422;-&#37319;&#29992;&#29992;&#20363;&#24314;&#2716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工程工作流-02-需求-05-软件需求规约-采用用例建模.dot</Template>
  <TotalTime>22</TotalTime>
  <Pages>6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软件需求规约</vt:lpstr>
    </vt:vector>
  </TitlesOfParts>
  <Company>csi</Company>
  <LinksUpToDate>false</LinksUpToDate>
  <CharactersWithSpaces>1752</CharactersWithSpaces>
  <SharedDoc>false</SharedDoc>
  <HLinks>
    <vt:vector size="78" baseType="variant">
      <vt:variant>
        <vt:i4>131162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4.                  Supporting Informati</vt:lpwstr>
      </vt:variant>
      <vt:variant>
        <vt:i4>131162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3.2               Supplementary Requirem</vt:lpwstr>
      </vt:variant>
      <vt:variant>
        <vt:i4>7798908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3.1               Use-Case Reports</vt:lpwstr>
      </vt:variant>
      <vt:variant>
        <vt:i4>393284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3.                  Specific Requirement</vt:lpwstr>
      </vt:variant>
      <vt:variant>
        <vt:i4>5570632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2.2               Assumptions and Depend</vt:lpwstr>
      </vt:variant>
      <vt:variant>
        <vt:i4>7667754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2.1               Use-Case Model Survey</vt:lpwstr>
      </vt:variant>
      <vt:variant>
        <vt:i4>3276905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2.                  Overall Description</vt:lpwstr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1.5               Overview</vt:lpwstr>
      </vt:variant>
      <vt:variant>
        <vt:i4>5963848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1.4               References</vt:lpwstr>
      </vt:variant>
      <vt:variant>
        <vt:i4>5242880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1.3               Definitions, Acronyms </vt:lpwstr>
      </vt:variant>
      <vt:variant>
        <vt:i4>3997759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1.2               Scope</vt:lpwstr>
      </vt:variant>
      <vt:variant>
        <vt:i4>5767245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1.1               Purpose</vt:lpwstr>
      </vt:variant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1.                  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/>
  <dc:creator>Stephen_xu</dc:creator>
  <cp:keywords/>
  <dc:description/>
  <cp:lastModifiedBy>2998969092@qq.com</cp:lastModifiedBy>
  <cp:revision>2</cp:revision>
  <dcterms:created xsi:type="dcterms:W3CDTF">2024-09-08T13:45:00Z</dcterms:created>
  <dcterms:modified xsi:type="dcterms:W3CDTF">2024-09-08T13:45:00Z</dcterms:modified>
</cp:coreProperties>
</file>
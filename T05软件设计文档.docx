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54B80B">
      <w:pPr>
        <w:pStyle w:val="30"/>
        <w:jc w:val="right"/>
      </w:pPr>
      <w:r>
        <w:t>&lt;</w:t>
      </w:r>
      <w:r>
        <w:rPr>
          <w:rFonts w:hint="eastAsia"/>
        </w:rPr>
        <w:t>项目名称</w:t>
      </w:r>
      <w:r>
        <w:t>&gt;</w:t>
      </w:r>
    </w:p>
    <w:p w14:paraId="37256420">
      <w:pPr>
        <w:pStyle w:val="30"/>
        <w:jc w:val="right"/>
      </w:pPr>
      <w:r>
        <w:rPr>
          <w:rFonts w:hint="eastAsia"/>
        </w:rPr>
        <w:t>软件设计文档</w:t>
      </w:r>
    </w:p>
    <w:p w14:paraId="307EE948">
      <w:r>
        <w:t> </w:t>
      </w:r>
    </w:p>
    <w:p w14:paraId="0FC837D7">
      <w:r>
        <w:t> </w:t>
      </w:r>
    </w:p>
    <w:p w14:paraId="0F12EDED">
      <w:pPr>
        <w:pStyle w:val="30"/>
        <w:jc w:val="right"/>
      </w:pPr>
      <w:r>
        <w:rPr>
          <w:sz w:val="28"/>
          <w:szCs w:val="28"/>
        </w:rPr>
        <w:t>版本 &lt;1.0&gt;</w:t>
      </w:r>
    </w:p>
    <w:p w14:paraId="643E6720">
      <w:pPr>
        <w:pStyle w:val="29"/>
        <w:rPr>
          <w:rFonts w:hint="default"/>
        </w:rPr>
      </w:pPr>
      <w:r>
        <w:rPr>
          <w:rFonts w:hint="default" w:ascii="Times New Roman" w:hAnsi="Times New Roman"/>
          <w:sz w:val="20"/>
          <w:szCs w:val="20"/>
        </w:rPr>
        <w:br w:type="page"/>
      </w:r>
    </w:p>
    <w:p w14:paraId="49072226">
      <w:pPr>
        <w:pStyle w:val="30"/>
      </w:pPr>
      <w:r>
        <w:t>修订版历史</w:t>
      </w:r>
    </w:p>
    <w:tbl>
      <w:tblPr>
        <w:tblStyle w:val="31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26"/>
        <w:gridCol w:w="1065"/>
        <w:gridCol w:w="3148"/>
        <w:gridCol w:w="2083"/>
      </w:tblGrid>
      <w:tr w14:paraId="4F2545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5D862">
            <w:pPr>
              <w:pStyle w:val="40"/>
              <w:jc w:val="center"/>
            </w:pPr>
            <w:r>
              <w:rPr>
                <w:b/>
                <w:bCs/>
              </w:rPr>
              <w:t>日期</w:t>
            </w:r>
          </w:p>
        </w:tc>
        <w:tc>
          <w:tcPr>
            <w:tcW w:w="1152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AF381">
            <w:pPr>
              <w:pStyle w:val="40"/>
              <w:jc w:val="center"/>
            </w:pPr>
            <w:r>
              <w:rPr>
                <w:b/>
                <w:bCs/>
              </w:rPr>
              <w:t>版本</w:t>
            </w:r>
          </w:p>
        </w:tc>
        <w:tc>
          <w:tcPr>
            <w:tcW w:w="374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C75C6">
            <w:pPr>
              <w:pStyle w:val="40"/>
              <w:jc w:val="center"/>
            </w:pPr>
            <w:r>
              <w:rPr>
                <w:b/>
                <w:bCs/>
              </w:rPr>
              <w:t>说明</w:t>
            </w:r>
          </w:p>
        </w:tc>
        <w:tc>
          <w:tcPr>
            <w:tcW w:w="23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F2BEF">
            <w:pPr>
              <w:pStyle w:val="40"/>
              <w:jc w:val="center"/>
            </w:pPr>
            <w:r>
              <w:rPr>
                <w:b/>
                <w:bCs/>
              </w:rPr>
              <w:t>作者</w:t>
            </w:r>
          </w:p>
        </w:tc>
      </w:tr>
      <w:tr w14:paraId="488E5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B5830">
            <w:pPr>
              <w:pStyle w:val="40"/>
              <w:jc w:val="center"/>
            </w:pPr>
            <w:r>
              <w:t xml:space="preserve">&lt;   </w:t>
            </w:r>
            <w:r>
              <w:rPr>
                <w:rFonts w:hint="eastAsia"/>
                <w:lang w:val="en-US" w:eastAsia="zh-CN"/>
              </w:rPr>
              <w:t>2024/9/28</w:t>
            </w:r>
            <w:r>
              <w:t xml:space="preserve">               &gt;</w:t>
            </w:r>
          </w:p>
        </w:tc>
        <w:tc>
          <w:tcPr>
            <w:tcW w:w="115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313E8">
            <w:pPr>
              <w:pStyle w:val="40"/>
              <w:jc w:val="center"/>
            </w:pPr>
            <w:r>
              <w:t>&lt;1.0&gt;</w:t>
            </w:r>
          </w:p>
        </w:tc>
        <w:tc>
          <w:tcPr>
            <w:tcW w:w="374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FAFC1">
            <w:pPr>
              <w:pStyle w:val="40"/>
              <w:jc w:val="center"/>
            </w:pPr>
            <w:r>
              <w:t>&lt;</w:t>
            </w:r>
            <w:r>
              <w:rPr>
                <w:rFonts w:hint="eastAsia"/>
              </w:rPr>
              <w:t>版本1.0</w:t>
            </w:r>
            <w:r>
              <w:t>&gt;</w:t>
            </w:r>
          </w:p>
        </w:tc>
        <w:tc>
          <w:tcPr>
            <w:tcW w:w="230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65E59">
            <w:pPr>
              <w:pStyle w:val="40"/>
              <w:jc w:val="center"/>
            </w:pPr>
            <w:r>
              <w:t>&lt;</w:t>
            </w:r>
            <w:r>
              <w:rPr>
                <w:rFonts w:hint="eastAsia"/>
                <w:lang w:val="en-US" w:eastAsia="zh-CN"/>
              </w:rPr>
              <w:t>55210808刘海峰</w:t>
            </w:r>
            <w:r>
              <w:t xml:space="preserve">   &gt;</w:t>
            </w:r>
          </w:p>
        </w:tc>
      </w:tr>
      <w:tr w14:paraId="1328461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93074">
            <w:pPr>
              <w:pStyle w:val="40"/>
            </w:pPr>
            <w: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490DB">
            <w:pPr>
              <w:pStyle w:val="40"/>
            </w:pPr>
            <w: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5FCAC">
            <w:pPr>
              <w:pStyle w:val="40"/>
            </w:pPr>
            <w: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B2787">
            <w:pPr>
              <w:pStyle w:val="40"/>
            </w:pPr>
            <w:r>
              <w:t> </w:t>
            </w:r>
          </w:p>
        </w:tc>
      </w:tr>
      <w:tr w14:paraId="6F4FA2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6280B">
            <w:pPr>
              <w:pStyle w:val="40"/>
            </w:pPr>
            <w: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AE43E">
            <w:pPr>
              <w:pStyle w:val="40"/>
            </w:pPr>
            <w: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30BD7">
            <w:pPr>
              <w:pStyle w:val="40"/>
            </w:pPr>
            <w: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A37E8">
            <w:pPr>
              <w:pStyle w:val="40"/>
            </w:pPr>
            <w:r>
              <w:t> </w:t>
            </w:r>
          </w:p>
        </w:tc>
      </w:tr>
      <w:tr w14:paraId="68B283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67BE5">
            <w:pPr>
              <w:pStyle w:val="40"/>
            </w:pPr>
            <w: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BF3CE">
            <w:pPr>
              <w:pStyle w:val="40"/>
            </w:pPr>
            <w: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50A16">
            <w:pPr>
              <w:pStyle w:val="40"/>
            </w:pPr>
            <w: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0EF8B">
            <w:pPr>
              <w:pStyle w:val="40"/>
            </w:pPr>
            <w:r>
              <w:t> </w:t>
            </w:r>
          </w:p>
        </w:tc>
      </w:tr>
    </w:tbl>
    <w:p w14:paraId="236ECE09">
      <w:r>
        <w:t> </w:t>
      </w:r>
    </w:p>
    <w:p w14:paraId="6CE3001D">
      <w:pPr>
        <w:pStyle w:val="48"/>
      </w:pPr>
      <w:r>
        <w:rPr>
          <w:b/>
          <w:bCs/>
        </w:rPr>
        <w:br w:type="page"/>
      </w:r>
      <w:r>
        <w:rPr>
          <w:lang w:val="zh-CN"/>
        </w:rPr>
        <w:t>目录</w:t>
      </w:r>
    </w:p>
    <w:p w14:paraId="5B88585D">
      <w:pPr>
        <w:pStyle w:val="21"/>
        <w:tabs>
          <w:tab w:val="left" w:pos="432"/>
          <w:tab w:val="right" w:leader="dot" w:pos="8296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"_Toc86704318" </w:instrText>
      </w:r>
      <w:r>
        <w:fldChar w:fldCharType="separate"/>
      </w:r>
      <w:r>
        <w:rPr>
          <w:rStyle w:val="35"/>
        </w:rPr>
        <w:t>1.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35"/>
        </w:rPr>
        <w:t xml:space="preserve"> 简介</w:t>
      </w:r>
      <w:r>
        <w:tab/>
      </w:r>
      <w:r>
        <w:fldChar w:fldCharType="begin"/>
      </w:r>
      <w:r>
        <w:instrText xml:space="preserve"> PAGEREF _Toc86704318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18B2BD22">
      <w:pPr>
        <w:pStyle w:val="26"/>
        <w:tabs>
          <w:tab w:val="left" w:pos="1000"/>
          <w:tab w:val="right" w:leader="dot" w:pos="8296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"_Toc86704319" </w:instrText>
      </w:r>
      <w:r>
        <w:fldChar w:fldCharType="separate"/>
      </w:r>
      <w:r>
        <w:rPr>
          <w:rStyle w:val="35"/>
        </w:rPr>
        <w:t>1.1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35"/>
        </w:rPr>
        <w:t>项目</w:t>
      </w:r>
      <w:r>
        <w:tab/>
      </w:r>
      <w:r>
        <w:fldChar w:fldCharType="begin"/>
      </w:r>
      <w:r>
        <w:instrText xml:space="preserve"> PAGEREF _Toc86704319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1C0E708F">
      <w:pPr>
        <w:pStyle w:val="26"/>
        <w:tabs>
          <w:tab w:val="left" w:pos="1000"/>
          <w:tab w:val="right" w:leader="dot" w:pos="8296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"_Toc86704320" </w:instrText>
      </w:r>
      <w:r>
        <w:fldChar w:fldCharType="separate"/>
      </w:r>
      <w:r>
        <w:rPr>
          <w:rStyle w:val="35"/>
        </w:rPr>
        <w:t>1.2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35"/>
        </w:rPr>
        <w:t>目的</w:t>
      </w:r>
      <w:r>
        <w:tab/>
      </w:r>
      <w:r>
        <w:fldChar w:fldCharType="begin"/>
      </w:r>
      <w:r>
        <w:instrText xml:space="preserve"> PAGEREF _Toc86704320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7100E20E">
      <w:pPr>
        <w:pStyle w:val="26"/>
        <w:tabs>
          <w:tab w:val="left" w:pos="1000"/>
          <w:tab w:val="right" w:leader="dot" w:pos="8296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"_Toc86704321" </w:instrText>
      </w:r>
      <w:r>
        <w:fldChar w:fldCharType="separate"/>
      </w:r>
      <w:r>
        <w:rPr>
          <w:rStyle w:val="35"/>
        </w:rPr>
        <w:t>1.3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35"/>
        </w:rPr>
        <w:t>开发环境</w:t>
      </w:r>
      <w:r>
        <w:tab/>
      </w:r>
      <w:r>
        <w:fldChar w:fldCharType="begin"/>
      </w:r>
      <w:r>
        <w:instrText xml:space="preserve"> PAGEREF _Toc86704321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49ED378F">
      <w:pPr>
        <w:pStyle w:val="26"/>
        <w:tabs>
          <w:tab w:val="left" w:pos="1000"/>
          <w:tab w:val="right" w:leader="dot" w:pos="8296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"_Toc86704322" </w:instrText>
      </w:r>
      <w:r>
        <w:fldChar w:fldCharType="separate"/>
      </w:r>
      <w:r>
        <w:rPr>
          <w:rStyle w:val="35"/>
        </w:rPr>
        <w:t>1.4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35"/>
        </w:rPr>
        <w:t>工件</w:t>
      </w:r>
      <w:r>
        <w:tab/>
      </w:r>
      <w:r>
        <w:fldChar w:fldCharType="begin"/>
      </w:r>
      <w:r>
        <w:instrText xml:space="preserve"> PAGEREF _Toc86704322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C79482F">
      <w:pPr>
        <w:pStyle w:val="21"/>
        <w:tabs>
          <w:tab w:val="left" w:pos="432"/>
          <w:tab w:val="right" w:leader="dot" w:pos="8296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"_Toc86704323" </w:instrText>
      </w:r>
      <w:r>
        <w:fldChar w:fldCharType="separate"/>
      </w:r>
      <w:r>
        <w:rPr>
          <w:rStyle w:val="35"/>
        </w:rPr>
        <w:t>2.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35"/>
        </w:rPr>
        <w:t xml:space="preserve"> 需求分析</w:t>
      </w:r>
      <w:r>
        <w:tab/>
      </w:r>
      <w:r>
        <w:fldChar w:fldCharType="begin"/>
      </w:r>
      <w:r>
        <w:instrText xml:space="preserve"> PAGEREF _Toc86704323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43D307BE">
      <w:pPr>
        <w:pStyle w:val="26"/>
        <w:tabs>
          <w:tab w:val="left" w:pos="1000"/>
          <w:tab w:val="right" w:leader="dot" w:pos="8296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"_Toc86704324" </w:instrText>
      </w:r>
      <w:r>
        <w:fldChar w:fldCharType="separate"/>
      </w:r>
      <w:r>
        <w:rPr>
          <w:rStyle w:val="35"/>
        </w:rPr>
        <w:t>2.1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35"/>
        </w:rPr>
        <w:t>用例描述和分析类</w:t>
      </w:r>
      <w:r>
        <w:tab/>
      </w:r>
      <w:r>
        <w:fldChar w:fldCharType="begin"/>
      </w:r>
      <w:r>
        <w:instrText xml:space="preserve"> PAGEREF _Toc86704324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11DCE79B">
      <w:pPr>
        <w:pStyle w:val="26"/>
        <w:tabs>
          <w:tab w:val="left" w:pos="1000"/>
          <w:tab w:val="right" w:leader="dot" w:pos="8296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"_Toc86704325" </w:instrText>
      </w:r>
      <w:r>
        <w:fldChar w:fldCharType="separate"/>
      </w:r>
      <w:r>
        <w:rPr>
          <w:rStyle w:val="35"/>
        </w:rPr>
        <w:t>2.2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35"/>
        </w:rPr>
        <w:t>用例实现（顺序图）</w:t>
      </w:r>
      <w:r>
        <w:tab/>
      </w:r>
      <w:r>
        <w:fldChar w:fldCharType="begin"/>
      </w:r>
      <w:r>
        <w:instrText xml:space="preserve"> PAGEREF _Toc86704325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62ADE825">
      <w:pPr>
        <w:pStyle w:val="26"/>
        <w:tabs>
          <w:tab w:val="left" w:pos="1000"/>
          <w:tab w:val="right" w:leader="dot" w:pos="8296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"_Toc86704326" </w:instrText>
      </w:r>
      <w:r>
        <w:fldChar w:fldCharType="separate"/>
      </w:r>
      <w:r>
        <w:rPr>
          <w:rStyle w:val="35"/>
        </w:rPr>
        <w:t>2.3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35"/>
        </w:rPr>
        <w:t>参与类图</w:t>
      </w:r>
      <w:r>
        <w:tab/>
      </w:r>
      <w:r>
        <w:fldChar w:fldCharType="begin"/>
      </w:r>
      <w:r>
        <w:instrText xml:space="preserve"> PAGEREF _Toc86704326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44AFAE2E">
      <w:pPr>
        <w:pStyle w:val="21"/>
        <w:tabs>
          <w:tab w:val="left" w:pos="432"/>
          <w:tab w:val="right" w:leader="dot" w:pos="8296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"_Toc86704327" </w:instrText>
      </w:r>
      <w:r>
        <w:fldChar w:fldCharType="separate"/>
      </w:r>
      <w:r>
        <w:rPr>
          <w:rStyle w:val="35"/>
        </w:rPr>
        <w:t>3.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35"/>
        </w:rPr>
        <w:t>设计模型</w:t>
      </w:r>
      <w:r>
        <w:tab/>
      </w:r>
      <w:r>
        <w:fldChar w:fldCharType="begin"/>
      </w:r>
      <w:r>
        <w:instrText xml:space="preserve"> PAGEREF _Toc86704327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22B9F347">
      <w:pPr>
        <w:pStyle w:val="26"/>
        <w:tabs>
          <w:tab w:val="left" w:pos="1000"/>
          <w:tab w:val="right" w:leader="dot" w:pos="8296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"_Toc86704328" </w:instrText>
      </w:r>
      <w:r>
        <w:fldChar w:fldCharType="separate"/>
      </w:r>
      <w:r>
        <w:rPr>
          <w:rStyle w:val="35"/>
        </w:rPr>
        <w:t>3.1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35"/>
        </w:rPr>
        <w:t>子系统与接口</w:t>
      </w:r>
      <w:r>
        <w:tab/>
      </w:r>
      <w:r>
        <w:fldChar w:fldCharType="begin"/>
      </w:r>
      <w:r>
        <w:instrText xml:space="preserve"> PAGEREF _Toc86704328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52B6B918">
      <w:pPr>
        <w:pStyle w:val="26"/>
        <w:tabs>
          <w:tab w:val="left" w:pos="1000"/>
          <w:tab w:val="right" w:leader="dot" w:pos="8296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"_Toc86704329" </w:instrText>
      </w:r>
      <w:r>
        <w:fldChar w:fldCharType="separate"/>
      </w:r>
      <w:r>
        <w:rPr>
          <w:rStyle w:val="35"/>
        </w:rPr>
        <w:t>3.2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35"/>
        </w:rPr>
        <w:t>类图与类设计</w:t>
      </w:r>
      <w:r>
        <w:tab/>
      </w:r>
      <w:r>
        <w:fldChar w:fldCharType="begin"/>
      </w:r>
      <w:r>
        <w:instrText xml:space="preserve"> PAGEREF _Toc86704329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46E7A071">
      <w:pPr>
        <w:pStyle w:val="26"/>
        <w:tabs>
          <w:tab w:val="right" w:leader="dot" w:pos="8296"/>
        </w:tabs>
        <w:rPr>
          <w:b/>
          <w:bCs/>
          <w:lang w:val="zh-CN"/>
        </w:rPr>
      </w:pPr>
      <w:r>
        <w:rPr>
          <w:b/>
          <w:bCs/>
          <w:lang w:val="zh-CN"/>
        </w:rPr>
        <w:fldChar w:fldCharType="end"/>
      </w:r>
    </w:p>
    <w:p w14:paraId="3F02D6E8">
      <w:pPr>
        <w:pStyle w:val="30"/>
        <w:jc w:val="left"/>
      </w:pPr>
    </w:p>
    <w:p w14:paraId="25D15D9D">
      <w:pPr>
        <w:pStyle w:val="30"/>
        <w:jc w:val="left"/>
      </w:pPr>
    </w:p>
    <w:p w14:paraId="431114F6">
      <w:pPr>
        <w:pStyle w:val="30"/>
        <w:jc w:val="left"/>
      </w:pPr>
    </w:p>
    <w:p w14:paraId="14750F03">
      <w:pPr>
        <w:pStyle w:val="30"/>
        <w:jc w:val="left"/>
      </w:pPr>
    </w:p>
    <w:p w14:paraId="4212AA2C">
      <w:pPr>
        <w:pStyle w:val="30"/>
        <w:jc w:val="left"/>
      </w:pPr>
    </w:p>
    <w:p w14:paraId="6D711968">
      <w:pPr>
        <w:pStyle w:val="30"/>
        <w:jc w:val="left"/>
      </w:pPr>
    </w:p>
    <w:p w14:paraId="4383035D">
      <w:pPr>
        <w:pStyle w:val="30"/>
        <w:jc w:val="left"/>
      </w:pPr>
    </w:p>
    <w:p w14:paraId="3A340519">
      <w:pPr>
        <w:pStyle w:val="30"/>
        <w:jc w:val="left"/>
      </w:pPr>
    </w:p>
    <w:p w14:paraId="03CAA365">
      <w:pPr>
        <w:pStyle w:val="30"/>
        <w:jc w:val="left"/>
      </w:pPr>
    </w:p>
    <w:p w14:paraId="539E9A92">
      <w:pPr>
        <w:pStyle w:val="30"/>
        <w:jc w:val="left"/>
      </w:pPr>
    </w:p>
    <w:p w14:paraId="78F78F9B">
      <w:pPr>
        <w:pStyle w:val="30"/>
        <w:jc w:val="left"/>
      </w:pPr>
    </w:p>
    <w:p w14:paraId="3B262F62">
      <w:pPr>
        <w:pStyle w:val="30"/>
        <w:jc w:val="left"/>
      </w:pPr>
    </w:p>
    <w:p w14:paraId="5E119DAB">
      <w:pPr>
        <w:pStyle w:val="30"/>
        <w:jc w:val="left"/>
      </w:pPr>
    </w:p>
    <w:p w14:paraId="3F57ADB6">
      <w:pPr>
        <w:pStyle w:val="30"/>
        <w:jc w:val="left"/>
      </w:pPr>
    </w:p>
    <w:p w14:paraId="541FE0F2">
      <w:pPr>
        <w:pStyle w:val="30"/>
        <w:jc w:val="left"/>
      </w:pPr>
    </w:p>
    <w:p w14:paraId="24F0E752">
      <w:pPr>
        <w:pStyle w:val="30"/>
        <w:jc w:val="left"/>
      </w:pPr>
    </w:p>
    <w:p w14:paraId="6117185F">
      <w:pPr>
        <w:pStyle w:val="30"/>
        <w:jc w:val="left"/>
      </w:pPr>
    </w:p>
    <w:p w14:paraId="2027D54D">
      <w:pPr>
        <w:pStyle w:val="30"/>
        <w:jc w:val="left"/>
      </w:pPr>
    </w:p>
    <w:p w14:paraId="747B1A2A">
      <w:pPr>
        <w:pStyle w:val="30"/>
        <w:jc w:val="left"/>
      </w:pPr>
    </w:p>
    <w:p w14:paraId="3B6DF3FF">
      <w:pPr>
        <w:pStyle w:val="30"/>
        <w:jc w:val="left"/>
      </w:pPr>
    </w:p>
    <w:p w14:paraId="7B608C03">
      <w:pPr>
        <w:pStyle w:val="30"/>
        <w:jc w:val="left"/>
      </w:pPr>
    </w:p>
    <w:p w14:paraId="48E5E301">
      <w:pPr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1  介绍</w:t>
      </w:r>
    </w:p>
    <w:p w14:paraId="1D2FC1E8">
      <w:pPr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1.1 项目</w:t>
      </w:r>
    </w:p>
    <w:p w14:paraId="22D5361C">
      <w:pPr>
        <w:ind w:firstLine="480" w:firstLineChars="20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本项目是一个面向编程爱好者和开发者的在线论坛，旨在为用户提供一个互动平台，帮助用户解决编程中的疑难问题，并分享工作经验和面试题。用户可以通过论坛进行技术交流，发布和解答各种技术问题，并与其他用户共同成长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 w14:paraId="7717E9EE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1.2 目的</w:t>
      </w:r>
    </w:p>
    <w:p w14:paraId="604755D1">
      <w:pPr>
        <w:bidi w:val="0"/>
        <w:rPr>
          <w:rFonts w:hint="eastAsia"/>
        </w:rPr>
      </w:pPr>
      <w:r>
        <w:rPr>
          <w:rFonts w:hint="eastAsia"/>
        </w:rPr>
        <w:t>1. 明确项目目标和范围：</w:t>
      </w:r>
    </w:p>
    <w:p w14:paraId="0E97F3C3">
      <w:pPr>
        <w:bidi w:val="0"/>
        <w:rPr>
          <w:rFonts w:hint="eastAsia"/>
        </w:rPr>
      </w:pPr>
      <w:r>
        <w:rPr>
          <w:rFonts w:hint="eastAsia"/>
        </w:rPr>
        <w:t xml:space="preserve">   - 定义在线论坛的目标、功能和预期用户群体，确保所有团队成员了解项目的核心价值和预期成果。</w:t>
      </w:r>
    </w:p>
    <w:p w14:paraId="1C89C4F0">
      <w:pPr>
        <w:bidi w:val="0"/>
        <w:rPr>
          <w:rFonts w:hint="eastAsia"/>
        </w:rPr>
      </w:pPr>
      <w:r>
        <w:rPr>
          <w:rFonts w:hint="eastAsia"/>
        </w:rPr>
        <w:t>2. 提供项目结构和架构：</w:t>
      </w:r>
    </w:p>
    <w:p w14:paraId="5E070132">
      <w:pPr>
        <w:bidi w:val="0"/>
        <w:rPr>
          <w:rFonts w:hint="eastAsia"/>
        </w:rPr>
      </w:pPr>
      <w:r>
        <w:rPr>
          <w:rFonts w:hint="eastAsia"/>
        </w:rPr>
        <w:t xml:space="preserve">   - 描述系统架构，包括前端和后端的技术选型、数据库设计、API接口等，帮助团队理解系统的整体结构。</w:t>
      </w:r>
    </w:p>
    <w:p w14:paraId="63B1AE08">
      <w:pPr>
        <w:bidi w:val="0"/>
        <w:rPr>
          <w:rFonts w:hint="eastAsia"/>
        </w:rPr>
      </w:pPr>
      <w:r>
        <w:rPr>
          <w:rFonts w:hint="eastAsia"/>
        </w:rPr>
        <w:t>3. 指导开发过程：</w:t>
      </w:r>
    </w:p>
    <w:p w14:paraId="2485728F">
      <w:pPr>
        <w:bidi w:val="0"/>
        <w:rPr>
          <w:rFonts w:hint="eastAsia"/>
        </w:rPr>
      </w:pPr>
      <w:r>
        <w:rPr>
          <w:rFonts w:hint="eastAsia"/>
        </w:rPr>
        <w:t xml:space="preserve">   - 为开发团队提供详细的开发规范、编码标准和流程，以确保代码的一致性和可维护性。</w:t>
      </w:r>
    </w:p>
    <w:p w14:paraId="35EB3605">
      <w:pPr>
        <w:bidi w:val="0"/>
        <w:rPr>
          <w:rFonts w:hint="eastAsia"/>
        </w:rPr>
      </w:pPr>
      <w:r>
        <w:rPr>
          <w:rFonts w:hint="eastAsia"/>
        </w:rPr>
        <w:t>4. 促进团队沟通：</w:t>
      </w:r>
    </w:p>
    <w:p w14:paraId="707F7BA3">
      <w:pPr>
        <w:bidi w:val="0"/>
        <w:rPr>
          <w:rFonts w:hint="eastAsia"/>
        </w:rPr>
      </w:pPr>
      <w:r>
        <w:rPr>
          <w:rFonts w:hint="eastAsia"/>
        </w:rPr>
        <w:t xml:space="preserve">   - 作为团队成员之间的沟通工具，便于各个角色（如开发人员、设计师、测试人员）之间的信息共享与协作。</w:t>
      </w:r>
    </w:p>
    <w:p w14:paraId="6B9542F1">
      <w:pPr>
        <w:bidi w:val="0"/>
        <w:rPr>
          <w:rFonts w:hint="eastAsia"/>
        </w:rPr>
      </w:pPr>
      <w:r>
        <w:rPr>
          <w:rFonts w:hint="eastAsia"/>
        </w:rPr>
        <w:t>5. 风险管理：</w:t>
      </w:r>
    </w:p>
    <w:p w14:paraId="2DFB430F">
      <w:pPr>
        <w:bidi w:val="0"/>
        <w:rPr>
          <w:rFonts w:hint="eastAsia"/>
        </w:rPr>
      </w:pPr>
      <w:r>
        <w:rPr>
          <w:rFonts w:hint="eastAsia"/>
        </w:rPr>
        <w:t xml:space="preserve">   - 识别潜在的技术和项目风险，提供应对策略，确保项目按时、按质完成。</w:t>
      </w:r>
    </w:p>
    <w:p w14:paraId="7DDFE4CD">
      <w:pPr>
        <w:bidi w:val="0"/>
        <w:rPr>
          <w:rFonts w:hint="eastAsia"/>
        </w:rPr>
      </w:pPr>
      <w:r>
        <w:rPr>
          <w:rFonts w:hint="eastAsia"/>
        </w:rPr>
        <w:t>6. 用户体验设计：</w:t>
      </w:r>
    </w:p>
    <w:p w14:paraId="1487BF91">
      <w:pPr>
        <w:bidi w:val="0"/>
        <w:rPr>
          <w:rFonts w:hint="eastAsia"/>
        </w:rPr>
      </w:pPr>
      <w:r>
        <w:rPr>
          <w:rFonts w:hint="eastAsia"/>
        </w:rPr>
        <w:t xml:space="preserve">   - 描述用户界面和用户交互的设计思路，确保论坛的可用性和用户体验。</w:t>
      </w:r>
    </w:p>
    <w:p w14:paraId="0BB24DC0">
      <w:pPr>
        <w:bidi w:val="0"/>
        <w:rPr>
          <w:rFonts w:hint="eastAsia"/>
        </w:rPr>
      </w:pPr>
      <w:r>
        <w:rPr>
          <w:rFonts w:hint="eastAsia"/>
        </w:rPr>
        <w:t>7. 功能需求文档：</w:t>
      </w:r>
    </w:p>
    <w:p w14:paraId="563F8C36">
      <w:pPr>
        <w:bidi w:val="0"/>
        <w:rPr>
          <w:rFonts w:hint="eastAsia"/>
        </w:rPr>
      </w:pPr>
      <w:r>
        <w:rPr>
          <w:rFonts w:hint="eastAsia"/>
        </w:rPr>
        <w:t xml:space="preserve">   - 列出所有功能需求，确保开发团队和利益相关者对预期功能达成共识。</w:t>
      </w:r>
    </w:p>
    <w:p w14:paraId="176E1838">
      <w:pPr>
        <w:bidi w:val="0"/>
        <w:rPr>
          <w:rFonts w:hint="eastAsia"/>
        </w:rPr>
      </w:pPr>
      <w:r>
        <w:rPr>
          <w:rFonts w:hint="eastAsia"/>
        </w:rPr>
        <w:t>8. 测试与验证：</w:t>
      </w:r>
    </w:p>
    <w:p w14:paraId="30494E9E">
      <w:pPr>
        <w:bidi w:val="0"/>
        <w:rPr>
          <w:rFonts w:hint="eastAsia"/>
        </w:rPr>
      </w:pPr>
      <w:r>
        <w:rPr>
          <w:rFonts w:hint="eastAsia"/>
        </w:rPr>
        <w:t xml:space="preserve">   - 设定测试标准和验证方法，确保最终产品符合设计要求和用户需求。</w:t>
      </w:r>
    </w:p>
    <w:p w14:paraId="51482249">
      <w:pPr>
        <w:bidi w:val="0"/>
        <w:rPr>
          <w:rFonts w:hint="eastAsia"/>
        </w:rPr>
      </w:pPr>
      <w:r>
        <w:rPr>
          <w:rFonts w:hint="eastAsia"/>
        </w:rPr>
        <w:t>9. 维护和扩展计划：</w:t>
      </w:r>
    </w:p>
    <w:p w14:paraId="4545ADDE">
      <w:pPr>
        <w:bidi w:val="0"/>
        <w:rPr>
          <w:rFonts w:hint="eastAsia"/>
        </w:rPr>
      </w:pPr>
      <w:r>
        <w:rPr>
          <w:rFonts w:hint="eastAsia"/>
        </w:rPr>
        <w:t xml:space="preserve">   - 提供系统维护和未来扩展的建议，确保项目的可持续发展。</w:t>
      </w:r>
    </w:p>
    <w:p w14:paraId="1C3BEF80">
      <w:pPr>
        <w:bidi w:val="0"/>
        <w:rPr>
          <w:rFonts w:hint="eastAsia"/>
        </w:rPr>
      </w:pPr>
      <w:r>
        <w:rPr>
          <w:rFonts w:hint="eastAsia"/>
        </w:rPr>
        <w:t>10. 文档化和参考：</w:t>
      </w:r>
    </w:p>
    <w:p w14:paraId="31E5676B">
      <w:pPr>
        <w:bidi w:val="0"/>
        <w:rPr>
          <w:rFonts w:hint="eastAsia"/>
        </w:rPr>
      </w:pPr>
      <w:r>
        <w:rPr>
          <w:rFonts w:hint="eastAsia"/>
        </w:rPr>
        <w:t xml:space="preserve">    - 为后续的维护和开发提供参考文档，方便新成员快速上手项目。</w:t>
      </w:r>
    </w:p>
    <w:p w14:paraId="01FD8189">
      <w:pPr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bookmarkStart w:id="0" w:name="_GoBack"/>
      <w:bookmarkEnd w:id="0"/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1.3 开发环境</w:t>
      </w:r>
    </w:p>
    <w:p w14:paraId="527C3DA1"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为了确保项目的开发、测试、部署过程高效且稳定，本编程论坛项目选用了以下开发环境和工具：</w:t>
      </w:r>
    </w:p>
    <w:p w14:paraId="33722C1F"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1.编程语言</w:t>
      </w:r>
    </w:p>
    <w:p w14:paraId="1BDABCF5"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前端框架：Html js Css</w:t>
      </w:r>
    </w:p>
    <w:p w14:paraId="6EED4FD9"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后端框架：Spring Boot 2.x jdk17</w:t>
      </w:r>
    </w:p>
    <w:p w14:paraId="70B3C408"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2.开发工具与集成环境</w:t>
      </w:r>
    </w:p>
    <w:p w14:paraId="7EF6182E"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IDE：</w:t>
      </w:r>
    </w:p>
    <w:p w14:paraId="34936C54"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后端开发：IntelliJ IDEA</w:t>
      </w:r>
    </w:p>
    <w:p w14:paraId="27BFA6EC"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前端开发：Visual Studio Code</w:t>
      </w:r>
    </w:p>
    <w:p w14:paraId="6530C558"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构建工具：</w:t>
      </w:r>
    </w:p>
    <w:p w14:paraId="48165ADE"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后端：Maven</w:t>
      </w:r>
    </w:p>
    <w:p w14:paraId="39E8BE1F"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前端：npm / Yarn（用于包管理和项目构建）</w:t>
      </w:r>
    </w:p>
    <w:p w14:paraId="7E2E3B07"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版本控制：Git</w:t>
      </w:r>
    </w:p>
    <w:p w14:paraId="3D418503"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托管平台：GitHub 或 GitLab（用于代码管理和团队协作）</w:t>
      </w:r>
    </w:p>
    <w:p w14:paraId="5AD8E52D"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3.数据库</w:t>
      </w:r>
    </w:p>
    <w:p w14:paraId="5E70FFD7"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数据库类型：MySQL 8.x</w:t>
      </w:r>
    </w:p>
    <w:p w14:paraId="3CD65DD5"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ORM框架：MyBatis（用于后端数据持久化）</w:t>
      </w:r>
    </w:p>
    <w:p w14:paraId="3CBD22D4"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数据库管理工具：Navicat 或 DBeaver</w:t>
      </w:r>
    </w:p>
    <w:p w14:paraId="38288B77"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4.服务器与部署环境</w:t>
      </w:r>
    </w:p>
    <w:p w14:paraId="25050919"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应用服务器：Apache Tomcat 9.x（内嵌于Spring Boot）</w:t>
      </w:r>
    </w:p>
    <w:p w14:paraId="08DA2957"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Web服务器：Nginx（用于负载均衡和静态资源的处理）</w:t>
      </w:r>
    </w:p>
    <w:p w14:paraId="34254F3C"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操作系统：Linux（开发和生产环境都使用Linux，如Ubuntu或CentOS）</w:t>
      </w:r>
    </w:p>
    <w:p w14:paraId="6027BFE6"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5.其他工具</w:t>
      </w:r>
    </w:p>
    <w:p w14:paraId="5D278204"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依赖管理：</w:t>
      </w:r>
    </w:p>
    <w:p w14:paraId="6BFF1CFF"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后端：Spring Boot Starter（用于简化Spring依赖管理）</w:t>
      </w:r>
    </w:p>
    <w:p w14:paraId="61C7C9B2"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前端：Vue CLI 或 Vite（用于前端项目的初始化和配置）</w:t>
      </w:r>
    </w:p>
    <w:p w14:paraId="730C8CF5"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容器化：Docker（用于开发环境的容器化部署，确保开发环境与生产环境一致）</w:t>
      </w:r>
    </w:p>
    <w:p w14:paraId="76F0D1D5"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6.调试与测试</w:t>
      </w:r>
    </w:p>
    <w:p w14:paraId="647915B9"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单元测试框架：JUnit（用于后端功能的单元测试）</w:t>
      </w:r>
    </w:p>
    <w:p w14:paraId="2B289790"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前端测试工具：Jest、Cypress（用于前端单元测试与集成测试）</w:t>
      </w:r>
    </w:p>
    <w:p w14:paraId="51F016BF"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API测试工具：Postman（用于后端API测试）</w:t>
      </w:r>
    </w:p>
    <w:p w14:paraId="3D2B9479"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性能测试：JMeter（用于性能测试，确保系统能处理高并发请求）</w:t>
      </w:r>
    </w:p>
    <w:p w14:paraId="57116C7C"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开发环境配置</w:t>
      </w:r>
    </w:p>
    <w:p w14:paraId="4068CC94"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1.后端开发环境配置：</w:t>
      </w:r>
    </w:p>
    <w:p w14:paraId="09BB6F43"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安装并配置Java 17 SDK</w:t>
      </w:r>
    </w:p>
    <w:p w14:paraId="575F8095"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设置Maven构建工具</w:t>
      </w:r>
    </w:p>
    <w:p w14:paraId="42B1464E"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使用Spring Boot项目模板启动后端开发</w:t>
      </w:r>
    </w:p>
    <w:p w14:paraId="3C7B2F33"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MySQL数据库的本地安装与配置</w:t>
      </w:r>
    </w:p>
    <w:p w14:paraId="255FEF61"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2. 前端开发环境配置：</w:t>
      </w:r>
    </w:p>
    <w:p w14:paraId="0E0AE769"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安装Node.js及npm（或Yarn）</w:t>
      </w:r>
    </w:p>
    <w:p w14:paraId="71B65E58"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</w:p>
    <w:p w14:paraId="7E0B72BD"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</w:p>
    <w:p w14:paraId="691B60E3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138E23C">
      <w:p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2 需求分析</w:t>
      </w:r>
    </w:p>
    <w:p w14:paraId="0574921C">
      <w:pPr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2.1用例描述和分析类</w:t>
      </w:r>
    </w:p>
    <w:p w14:paraId="793A3805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用例“发布需求”的基本流程内容：</w:t>
      </w:r>
    </w:p>
    <w:p w14:paraId="3D16577C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1.准备发布需求：用户通过登录论坛账号，进入“发布需求”页面。</w:t>
      </w:r>
    </w:p>
    <w:p w14:paraId="7BEFBBA2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2.填写需求信息：用户在输入框中输入需求标题、需求描述，并选择合适的分类标签（如“编程问题”“项目协助”等）。</w:t>
      </w:r>
    </w:p>
    <w:p w14:paraId="338855BF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3.检查信息：系统检查用户输入的信息，确保标题和描述不为空且符合格式要求。</w:t>
      </w:r>
    </w:p>
    <w:p w14:paraId="135DDF92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4.确认发布：当用户点击“发布”按钮后，系统再次确认需求信息是否完整且符合发布规则。</w:t>
      </w:r>
    </w:p>
    <w:p w14:paraId="608D182D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5.发布成功：系统将需求发布到相应的需求列表中，并显示给所有用户。</w:t>
      </w:r>
    </w:p>
    <w:p w14:paraId="252FF584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6.通知用户：系统通知用户发布成功，并引导用户查看自己发布的需求。</w:t>
      </w:r>
    </w:p>
    <w:p w14:paraId="3C50EBCB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7.需求展示：其他用户可以在论坛页面查看并响应该需求，系统根据需求的标签和内容进行展示排序。</w:t>
      </w:r>
    </w:p>
    <w:p w14:paraId="4216F42F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8.更新记录：系统将此需求信息存储在数据库中，并更新相关日志记录。</w:t>
      </w:r>
    </w:p>
    <w:p w14:paraId="7672BB04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32"/>
        <w:tblpPr w:leftFromText="180" w:rightFromText="180" w:vertAnchor="text" w:horzAnchor="page" w:tblpX="1817" w:tblpY="9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0"/>
        <w:gridCol w:w="7122"/>
      </w:tblGrid>
      <w:tr w14:paraId="320C36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0" w:type="dxa"/>
          </w:tcPr>
          <w:p w14:paraId="4A494B7B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参与对象类型</w:t>
            </w:r>
          </w:p>
        </w:tc>
        <w:tc>
          <w:tcPr>
            <w:tcW w:w="7122" w:type="dxa"/>
          </w:tcPr>
          <w:p w14:paraId="702FB036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用例“论坛发布”的参与对象</w:t>
            </w:r>
          </w:p>
        </w:tc>
      </w:tr>
      <w:tr w14:paraId="4F96F9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0" w:type="dxa"/>
          </w:tcPr>
          <w:p w14:paraId="4C52F6AE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用例本身</w:t>
            </w:r>
          </w:p>
        </w:tc>
        <w:tc>
          <w:tcPr>
            <w:tcW w:w="7122" w:type="dxa"/>
          </w:tcPr>
          <w:p w14:paraId="1AF4799C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论坛发布</w:t>
            </w:r>
          </w:p>
        </w:tc>
      </w:tr>
      <w:tr w14:paraId="3B5CE4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0" w:type="dxa"/>
          </w:tcPr>
          <w:p w14:paraId="5FF4CC1C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常用名词</w:t>
            </w:r>
          </w:p>
        </w:tc>
        <w:tc>
          <w:tcPr>
            <w:tcW w:w="7122" w:type="dxa"/>
          </w:tcPr>
          <w:p w14:paraId="6E2CD41B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注册、登录、发布需求、评论需求、添加标签发送通知</w:t>
            </w:r>
          </w:p>
        </w:tc>
      </w:tr>
      <w:tr w14:paraId="7D73F0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0" w:type="dxa"/>
          </w:tcPr>
          <w:p w14:paraId="6E121216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现实世界实体</w:t>
            </w:r>
          </w:p>
        </w:tc>
        <w:tc>
          <w:tcPr>
            <w:tcW w:w="7122" w:type="dxa"/>
          </w:tcPr>
          <w:p w14:paraId="48F245F0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Csdn</w:t>
            </w:r>
          </w:p>
        </w:tc>
      </w:tr>
      <w:tr w14:paraId="43A56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0" w:type="dxa"/>
          </w:tcPr>
          <w:p w14:paraId="08441540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现实世界过程</w:t>
            </w:r>
          </w:p>
        </w:tc>
        <w:tc>
          <w:tcPr>
            <w:tcW w:w="7122" w:type="dxa"/>
          </w:tcPr>
          <w:p w14:paraId="03D23A39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用户注册流程、用户登录流程、需求发布流程、评论添加流程、标签管理流程、通知发送流程</w:t>
            </w:r>
          </w:p>
        </w:tc>
      </w:tr>
      <w:tr w14:paraId="09C5DA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0" w:type="dxa"/>
          </w:tcPr>
          <w:p w14:paraId="31EB23BD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应用领域术语</w:t>
            </w:r>
          </w:p>
        </w:tc>
        <w:tc>
          <w:tcPr>
            <w:tcW w:w="7122" w:type="dxa"/>
          </w:tcPr>
          <w:p w14:paraId="752D37E6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用户、需求、评论、标签、通知</w:t>
            </w:r>
          </w:p>
        </w:tc>
      </w:tr>
      <w:tr w14:paraId="117F1C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0" w:type="dxa"/>
          </w:tcPr>
          <w:p w14:paraId="1C7D0603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分析类的类型</w:t>
            </w:r>
          </w:p>
        </w:tc>
        <w:tc>
          <w:tcPr>
            <w:tcW w:w="7122" w:type="dxa"/>
          </w:tcPr>
          <w:p w14:paraId="27B96D37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用例“论坛发布”的分析类</w:t>
            </w:r>
          </w:p>
        </w:tc>
      </w:tr>
      <w:tr w14:paraId="31DDA4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0" w:type="dxa"/>
          </w:tcPr>
          <w:p w14:paraId="32512262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实体类</w:t>
            </w:r>
          </w:p>
        </w:tc>
        <w:tc>
          <w:tcPr>
            <w:tcW w:w="7122" w:type="dxa"/>
          </w:tcPr>
          <w:p w14:paraId="400EAC50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用户信息、需求信息、评论信息、标签信息</w:t>
            </w:r>
          </w:p>
        </w:tc>
      </w:tr>
      <w:tr w14:paraId="38A2CD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0" w:type="dxa"/>
          </w:tcPr>
          <w:p w14:paraId="2C017342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边界类</w:t>
            </w:r>
          </w:p>
        </w:tc>
        <w:tc>
          <w:tcPr>
            <w:tcW w:w="7122" w:type="dxa"/>
          </w:tcPr>
          <w:p w14:paraId="6D30DB1E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用户界面、系统接口</w:t>
            </w:r>
          </w:p>
        </w:tc>
      </w:tr>
      <w:tr w14:paraId="7739F3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0" w:type="dxa"/>
          </w:tcPr>
          <w:p w14:paraId="42C0BE05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控制类</w:t>
            </w:r>
          </w:p>
        </w:tc>
        <w:tc>
          <w:tcPr>
            <w:tcW w:w="7122" w:type="dxa"/>
          </w:tcPr>
          <w:p w14:paraId="5E1DF41F"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论坛控制器</w:t>
            </w:r>
          </w:p>
        </w:tc>
      </w:tr>
    </w:tbl>
    <w:p w14:paraId="1503E80D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3AC541F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488A549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05C76479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2DFCA6C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3923E463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31FF576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4E81002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B363418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845F5B9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2673E59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0E09159A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181EF52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0E08E8A4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AC0FC29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0B667EAB">
      <w:r>
        <w:drawing>
          <wp:inline distT="0" distB="0" distL="114300" distR="114300">
            <wp:extent cx="5271770" cy="2590165"/>
            <wp:effectExtent l="0" t="0" r="1143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9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8CE77">
      <w:p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 w14:paraId="43F4FEF8">
      <w:pPr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2.2用例实现顺序图</w:t>
      </w: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drawing>
          <wp:inline distT="0" distB="0" distL="114300" distR="114300">
            <wp:extent cx="5273675" cy="3252470"/>
            <wp:effectExtent l="0" t="0" r="0" b="0"/>
            <wp:docPr id="2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D82DC">
      <w:pPr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续</w:t>
      </w:r>
    </w:p>
    <w:p w14:paraId="67E0303C">
      <w:pPr>
        <w:rPr>
          <w:rFonts w:hint="default" w:ascii="黑体" w:hAnsi="黑体" w:eastAsia="黑体" w:cs="黑体"/>
          <w:sz w:val="30"/>
          <w:szCs w:val="30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97375" cy="2758440"/>
            <wp:effectExtent l="0" t="0" r="9525" b="10160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7375" cy="2758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FE103CE">
      <w:pPr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2.3参与类图</w:t>
      </w:r>
    </w:p>
    <w:p w14:paraId="47825157">
      <w:pPr>
        <w:rPr>
          <w:rFonts w:hint="default" w:ascii="黑体" w:hAnsi="黑体" w:eastAsia="黑体" w:cs="黑体"/>
          <w:sz w:val="30"/>
          <w:szCs w:val="30"/>
          <w:lang w:val="en-US" w:eastAsia="zh-CN"/>
        </w:rPr>
      </w:pPr>
    </w:p>
    <w:p w14:paraId="147DCB7C">
      <w:pPr>
        <w:rPr>
          <w:rFonts w:hint="default" w:ascii="黑体" w:hAnsi="黑体" w:eastAsia="黑体" w:cs="黑体"/>
          <w:sz w:val="30"/>
          <w:szCs w:val="30"/>
          <w:lang w:val="en-US" w:eastAsia="zh-CN"/>
        </w:rPr>
      </w:pPr>
    </w:p>
    <w:p w14:paraId="0D4CE7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3043555"/>
            <wp:effectExtent l="0" t="0" r="0" b="0"/>
            <wp:docPr id="3" name="ECB019B1-382A-4266-B25C-5B523AA43C14-2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B019B1-382A-4266-B25C-5B523AA43C14-2" descr="wp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95930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9820022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33C715A6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2D92894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7DDDC9C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C227B58">
      <w:p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3 设计模型</w:t>
      </w:r>
    </w:p>
    <w:p w14:paraId="3FC2DFA8">
      <w:pPr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3.1子系统与接口</w:t>
      </w:r>
    </w:p>
    <w:p w14:paraId="40E3E405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子系统设计</w:t>
      </w:r>
    </w:p>
    <w:p w14:paraId="0B566B0E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用户管理子系统 (User Management Subsystem)</w:t>
      </w:r>
    </w:p>
    <w:p w14:paraId="16CD3684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CD7FDF7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负责用户的注册、登录、权限验证等功能。</w:t>
      </w:r>
    </w:p>
    <w:p w14:paraId="3ECF795D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包括以下模块：</w:t>
      </w:r>
    </w:p>
    <w:p w14:paraId="5E55535C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注册模块：负责用户的注册流程，验证信息并创建用户。</w:t>
      </w:r>
    </w:p>
    <w:p w14:paraId="5DD71E6B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登录模块：负责用户的认证，提供登录和登出功能。</w:t>
      </w:r>
    </w:p>
    <w:p w14:paraId="3E8483A0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权限验证模块：验证用户是否具备特定的权限进行操作。</w:t>
      </w:r>
    </w:p>
    <w:p w14:paraId="2766228B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需求管理子系统 (Question Management Subsystem)</w:t>
      </w:r>
    </w:p>
    <w:p w14:paraId="190099D5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EC20996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负责需求的创建、修改、删除、查询等功能。</w:t>
      </w:r>
    </w:p>
    <w:p w14:paraId="03F3B8DF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包括以下模块：</w:t>
      </w:r>
    </w:p>
    <w:p w14:paraId="3C310559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需求发布模块：负责用户发布新需求，包含需求标题、内容、标签等。</w:t>
      </w:r>
    </w:p>
    <w:p w14:paraId="02D3E6CB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需求修改模块：允许用户修改已发布的需求。</w:t>
      </w:r>
    </w:p>
    <w:p w14:paraId="6511F271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需求查询模块：提供通过标题、标签、时间等条件查询需求的功能。</w:t>
      </w:r>
    </w:p>
    <w:p w14:paraId="568628B3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需求统计模块：统计需求的浏览次数、点赞、评论等信息。</w:t>
      </w:r>
    </w:p>
    <w:p w14:paraId="6EC02281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评论与反馈子系统 (Comments and Feedback Subsystem)</w:t>
      </w:r>
    </w:p>
    <w:p w14:paraId="4A51A308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86A4507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负责用户对需求的评论、反馈与评分功能。</w:t>
      </w:r>
    </w:p>
    <w:p w14:paraId="04EF3751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包括以下模块：</w:t>
      </w:r>
    </w:p>
    <w:p w14:paraId="2DDC928C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评论模块：用户可以对需求进行评论和回复。</w:t>
      </w:r>
    </w:p>
    <w:p w14:paraId="0175E139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反馈模块：用户可以给需求提出建议或反馈。</w:t>
      </w:r>
    </w:p>
    <w:p w14:paraId="71DF7CB7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评分模块：提供对需求或用户的评分功能，便于后续排序。</w:t>
      </w:r>
    </w:p>
    <w:p w14:paraId="6639E6C1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搜索与筛选子系统 (Search and Filter Subsystem)</w:t>
      </w:r>
    </w:p>
    <w:p w14:paraId="01C58A58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586D38EB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负责基于用户输入的关键字进行需求的搜索和筛选。</w:t>
      </w:r>
    </w:p>
    <w:p w14:paraId="7CEC1BE5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包括以下模块：</w:t>
      </w:r>
    </w:p>
    <w:p w14:paraId="3556FF19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搜索模块：允许用户通过关键词搜索需求。</w:t>
      </w:r>
    </w:p>
    <w:p w14:paraId="0537FCF3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筛选模块：根据发布时间、用户、标签等进行筛选需求。</w:t>
      </w:r>
    </w:p>
    <w:p w14:paraId="5775DE8C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通知与消息子系统 (Notification and Messaging Subsystem)</w:t>
      </w:r>
    </w:p>
    <w:p w14:paraId="3646BD34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40A02F1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负责系统内的消息推送及通知管理，确保用户及时收到需求的相关更新。</w:t>
      </w:r>
    </w:p>
    <w:p w14:paraId="116A5F8A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包括以下模块：</w:t>
      </w:r>
    </w:p>
    <w:p w14:paraId="1DF27327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消息推送模块：推送需求的评论、反馈及系统消息。</w:t>
      </w:r>
    </w:p>
    <w:p w14:paraId="732E72FF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通知中心模块：提供需求相关的系统通知与更新提示。</w:t>
      </w:r>
    </w:p>
    <w:p w14:paraId="25C6602E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接口设计</w:t>
      </w:r>
    </w:p>
    <w:p w14:paraId="64467239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为了让这些子系统协同工作，需要设计各个子系统之间的接口，以下是一些主要的接口：</w:t>
      </w:r>
    </w:p>
    <w:p w14:paraId="062760E3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C9E7066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 用户管理接口</w:t>
      </w:r>
    </w:p>
    <w:p w14:paraId="57457631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注册接口 (Register API)</w:t>
      </w:r>
    </w:p>
    <w:p w14:paraId="042FF460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555825B0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描述：提供用户注册功能。</w:t>
      </w:r>
    </w:p>
    <w:p w14:paraId="6AB75FEA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请求类型：POST</w:t>
      </w:r>
    </w:p>
    <w:p w14:paraId="3F0B9418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路径：/api/user/register</w:t>
      </w:r>
    </w:p>
    <w:p w14:paraId="7F36F09B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参数：</w:t>
      </w:r>
    </w:p>
    <w:p w14:paraId="1F911976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username (字符串) - 用户名</w:t>
      </w:r>
    </w:p>
    <w:p w14:paraId="5283D75C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password (字符串) - 密码</w:t>
      </w:r>
    </w:p>
    <w:p w14:paraId="75865C79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email (字符串) - 邮箱</w:t>
      </w:r>
    </w:p>
    <w:p w14:paraId="5C1E8D41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响应：</w:t>
      </w:r>
    </w:p>
    <w:p w14:paraId="66AE8798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成功：200 OK + 用户信息</w:t>
      </w:r>
    </w:p>
    <w:p w14:paraId="434645C4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失败：400 Bad Request + 错误信息</w:t>
      </w:r>
    </w:p>
    <w:p w14:paraId="4EE78FA9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登录接口 (Login API)</w:t>
      </w:r>
    </w:p>
    <w:p w14:paraId="5EC4416A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0B3701D8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描述：提供用户登录功能。</w:t>
      </w:r>
    </w:p>
    <w:p w14:paraId="29D429A7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请求类型：POST</w:t>
      </w:r>
    </w:p>
    <w:p w14:paraId="10F5052B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路径：/api/user/login</w:t>
      </w:r>
    </w:p>
    <w:p w14:paraId="70A676D7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参数：</w:t>
      </w:r>
    </w:p>
    <w:p w14:paraId="3F0246EB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username (字符串) - 用户名</w:t>
      </w:r>
    </w:p>
    <w:p w14:paraId="781AEB98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password (字符串) - 密码</w:t>
      </w:r>
    </w:p>
    <w:p w14:paraId="13E79CC4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响应：</w:t>
      </w:r>
    </w:p>
    <w:p w14:paraId="00D08C69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成功：200 OK + 用户Token</w:t>
      </w:r>
    </w:p>
    <w:p w14:paraId="1BB50790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失败：401 Unauthorized + 错误信息</w:t>
      </w:r>
    </w:p>
    <w:p w14:paraId="475D2975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 需求管理接口</w:t>
      </w:r>
    </w:p>
    <w:p w14:paraId="11C0075C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发布需求接口 (Publish Question API)</w:t>
      </w:r>
    </w:p>
    <w:p w14:paraId="5E8EB76C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F555EBE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描述：提供用户发布需求的功能。</w:t>
      </w:r>
    </w:p>
    <w:p w14:paraId="7EF64961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请求类型：POST</w:t>
      </w:r>
    </w:p>
    <w:p w14:paraId="315438D9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路径：/api/question/publish</w:t>
      </w:r>
    </w:p>
    <w:p w14:paraId="7317908F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参数：</w:t>
      </w:r>
    </w:p>
    <w:p w14:paraId="27B3161E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title (字符串) - 需求标题</w:t>
      </w:r>
    </w:p>
    <w:p w14:paraId="539791C9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description (字符串) - 需求描述</w:t>
      </w:r>
    </w:p>
    <w:p w14:paraId="7D17DE74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tags (数组) - 需求标签</w:t>
      </w:r>
    </w:p>
    <w:p w14:paraId="7F0ED3E3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响应：</w:t>
      </w:r>
    </w:p>
    <w:p w14:paraId="5BF9858B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成功：200 OK + 发布成功提示</w:t>
      </w:r>
    </w:p>
    <w:p w14:paraId="47A684AA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失败：400 Bad Request + 错误信息</w:t>
      </w:r>
    </w:p>
    <w:p w14:paraId="4FEF15D3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修改需求接口 (Edit Question API)</w:t>
      </w:r>
    </w:p>
    <w:p w14:paraId="177D5A65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CA91CCC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描述：允许用户修改已经发布的需求。</w:t>
      </w:r>
    </w:p>
    <w:p w14:paraId="4AC3A0F4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请求类型：PUT</w:t>
      </w:r>
    </w:p>
    <w:p w14:paraId="51D6FCE6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路径：/api/question/edit/{id}</w:t>
      </w:r>
    </w:p>
    <w:p w14:paraId="63F287E5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参数：</w:t>
      </w:r>
    </w:p>
    <w:p w14:paraId="15834EAF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 (整数) - 需求ID</w:t>
      </w:r>
    </w:p>
    <w:p w14:paraId="454E762C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title (字符串) - 需求标题</w:t>
      </w:r>
    </w:p>
    <w:p w14:paraId="6AC76ED9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description (字符串) - 需求描述</w:t>
      </w:r>
    </w:p>
    <w:p w14:paraId="60B834C7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tags (数组) - 需求标签</w:t>
      </w:r>
    </w:p>
    <w:p w14:paraId="2490BC90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响应：</w:t>
      </w:r>
    </w:p>
    <w:p w14:paraId="12175E83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成功：200 OK + 更新成功提示</w:t>
      </w:r>
    </w:p>
    <w:p w14:paraId="3940D723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失败：404 Not Found + 错误信息</w:t>
      </w:r>
    </w:p>
    <w:p w14:paraId="6627535C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 评论与反馈接口</w:t>
      </w:r>
    </w:p>
    <w:p w14:paraId="33A00D7A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添加评论接口 (Add Comment API)</w:t>
      </w:r>
    </w:p>
    <w:p w14:paraId="0AB1C375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描述：允许用户对需求进行评论。</w:t>
      </w:r>
    </w:p>
    <w:p w14:paraId="0588DA30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请求类型：POST</w:t>
      </w:r>
    </w:p>
    <w:p w14:paraId="11DB8040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路径：/api/comment/add</w:t>
      </w:r>
    </w:p>
    <w:p w14:paraId="0B7F5A75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参数：</w:t>
      </w:r>
    </w:p>
    <w:p w14:paraId="4DF524CF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questionId (整数) - 需求ID</w:t>
      </w:r>
    </w:p>
    <w:p w14:paraId="75AA5308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content (字符串) - 评论内容</w:t>
      </w:r>
    </w:p>
    <w:p w14:paraId="024042DF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响应：</w:t>
      </w:r>
    </w:p>
    <w:p w14:paraId="284AB174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成功：200 OK + 评论成功提示</w:t>
      </w:r>
    </w:p>
    <w:p w14:paraId="5B9FD696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失败：400 Bad Request + 错误信息</w:t>
      </w:r>
    </w:p>
    <w:p w14:paraId="7933821C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 搜索与筛选接口</w:t>
      </w:r>
    </w:p>
    <w:p w14:paraId="6CE1905C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需求搜索接口 (Search Question API)</w:t>
      </w:r>
    </w:p>
    <w:p w14:paraId="5DA8C55A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描述：根据用户提供的关键词进行需求的搜索。</w:t>
      </w:r>
    </w:p>
    <w:p w14:paraId="3B8BA3CA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请求类型：GET</w:t>
      </w:r>
    </w:p>
    <w:p w14:paraId="7A9C7D7E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路径：/api/question/search</w:t>
      </w:r>
    </w:p>
    <w:p w14:paraId="27047995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参数：</w:t>
      </w:r>
    </w:p>
    <w:p w14:paraId="222050BA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keyword (字符串) - 搜索关键词</w:t>
      </w:r>
    </w:p>
    <w:p w14:paraId="100C33FF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响应：</w:t>
      </w:r>
    </w:p>
    <w:p w14:paraId="49999120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成功：200 OK + 需求列表</w:t>
      </w:r>
    </w:p>
    <w:p w14:paraId="197D4CB9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失败：404 Not Found + 错误信息</w:t>
      </w:r>
    </w:p>
    <w:p w14:paraId="7FD2631E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 通知接口</w:t>
      </w:r>
    </w:p>
    <w:p w14:paraId="171DBEA5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消息推送接口 (Notification API)</w:t>
      </w:r>
    </w:p>
    <w:p w14:paraId="57A2A38D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描述：推送用户的需求更新及相关消息。</w:t>
      </w:r>
    </w:p>
    <w:p w14:paraId="3B6D6613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请求类型：GET</w:t>
      </w:r>
    </w:p>
    <w:p w14:paraId="441833B6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路径：/api/notification</w:t>
      </w:r>
    </w:p>
    <w:p w14:paraId="0F134A60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响应：</w:t>
      </w:r>
    </w:p>
    <w:p w14:paraId="7C741B16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成功：200 OK + 消息列表</w:t>
      </w:r>
    </w:p>
    <w:p w14:paraId="0BC783A3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失败：404 Not Found + 错误信息</w:t>
      </w:r>
    </w:p>
    <w:p w14:paraId="25E9DB62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黑体" w:hAnsi="宋体" w:eastAsia="黑体" w:cs="黑体"/>
          <w:kern w:val="2"/>
          <w:sz w:val="30"/>
          <w:szCs w:val="30"/>
          <w:lang w:val="en-US" w:eastAsia="zh-CN" w:bidi="ar"/>
        </w:rPr>
      </w:pPr>
      <w:r>
        <w:rPr>
          <w:rFonts w:hint="eastAsia" w:ascii="黑体" w:hAnsi="宋体" w:eastAsia="黑体" w:cs="黑体"/>
          <w:kern w:val="2"/>
          <w:sz w:val="30"/>
          <w:szCs w:val="30"/>
          <w:lang w:val="en-US" w:eastAsia="zh-CN" w:bidi="ar"/>
        </w:rPr>
        <w:t>3.2类图与类设计</w:t>
      </w:r>
    </w:p>
    <w:p w14:paraId="65B8F4B8">
      <w:pPr>
        <w:pStyle w:val="3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主要类：</w:t>
      </w:r>
    </w:p>
    <w:p w14:paraId="673FA48F">
      <w:pPr>
        <w:pStyle w:val="3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User类（用户类）</w:t>
      </w:r>
    </w:p>
    <w:p w14:paraId="66B03F6A">
      <w:pPr>
        <w:pStyle w:val="3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Question类（需求类）</w:t>
      </w:r>
    </w:p>
    <w:p w14:paraId="70033049">
      <w:pPr>
        <w:pStyle w:val="3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Comment类（评论类）</w:t>
      </w:r>
    </w:p>
    <w:p w14:paraId="77A45185">
      <w:pPr>
        <w:pStyle w:val="3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Tag类（标签类）</w:t>
      </w:r>
    </w:p>
    <w:p w14:paraId="44A04105">
      <w:pPr>
        <w:pStyle w:val="3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Notification类（通知类）</w:t>
      </w:r>
    </w:p>
    <w:p w14:paraId="5B5D6A93">
      <w:pPr>
        <w:pStyle w:val="3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System类（系统类）</w:t>
      </w:r>
    </w:p>
    <w:p w14:paraId="11886AEC">
      <w:pPr>
        <w:pStyle w:val="3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类图关系</w:t>
      </w:r>
    </w:p>
    <w:p w14:paraId="4909F270">
      <w:pPr>
        <w:pStyle w:val="3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User 类和 Question 类是一对多的关系。一个用户可以发布多个需求，但一个需求由一个用户发布。</w:t>
      </w:r>
    </w:p>
    <w:p w14:paraId="56C74158">
      <w:pPr>
        <w:pStyle w:val="3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Question 类和 Comment 类也是一对多的关系。一个需求可以有多个评论。</w:t>
      </w:r>
    </w:p>
    <w:p w14:paraId="2826A4FE">
      <w:pPr>
        <w:pStyle w:val="3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Question 类和 Tag 类是多对多的关系。一个需求可以包含多个标签，一个标签可以属于多个需求。</w:t>
      </w:r>
    </w:p>
    <w:p w14:paraId="4864AFF2">
      <w:pPr>
        <w:pStyle w:val="3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User 类和 Notification 类是一对多的关系。一个用户可以接收到多条系统通知。</w:t>
      </w:r>
    </w:p>
    <w:p w14:paraId="3E914662">
      <w:pPr>
        <w:pStyle w:val="3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System 类将作为全局管理类，负责处理需求发布、评论管理、通知推送等。</w:t>
      </w:r>
    </w:p>
    <w:p w14:paraId="4C1F1597">
      <w:pPr>
        <w:pStyle w:val="3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类设计</w:t>
      </w:r>
    </w:p>
    <w:p w14:paraId="7EB46A39">
      <w:pPr>
        <w:pStyle w:val="3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User类</w:t>
      </w:r>
    </w:p>
    <w:p w14:paraId="71061F37">
      <w:pPr>
        <w:pStyle w:val="3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属性：</w:t>
      </w:r>
    </w:p>
    <w:p w14:paraId="5DA7A112">
      <w:pPr>
        <w:pStyle w:val="3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id (整数) - 用户ID</w:t>
      </w:r>
    </w:p>
    <w:p w14:paraId="0E22D8CE">
      <w:pPr>
        <w:pStyle w:val="3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username (字符串) - 用户名</w:t>
      </w:r>
    </w:p>
    <w:p w14:paraId="48CA8C1B">
      <w:pPr>
        <w:pStyle w:val="3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password (字符串) - 用户密码</w:t>
      </w:r>
    </w:p>
    <w:p w14:paraId="00513FB5">
      <w:pPr>
        <w:pStyle w:val="3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email (字符串) - 邮箱</w:t>
      </w:r>
    </w:p>
    <w:p w14:paraId="602C3274">
      <w:pPr>
        <w:pStyle w:val="3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questions (列表&lt;Question&gt;) - 用户发布的需求列表</w:t>
      </w:r>
    </w:p>
    <w:p w14:paraId="4412EB3E">
      <w:pPr>
        <w:pStyle w:val="3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comments (列表&lt;Comment&gt;) - 用户发布的评论列表</w:t>
      </w:r>
    </w:p>
    <w:p w14:paraId="5FBA6D50">
      <w:pPr>
        <w:pStyle w:val="3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notifications (列表&lt;Notification&gt;) - 用户收到的通知列表</w:t>
      </w:r>
    </w:p>
    <w:p w14:paraId="010D5C1C">
      <w:pPr>
        <w:pStyle w:val="3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方法：</w:t>
      </w:r>
    </w:p>
    <w:p w14:paraId="12C67AD9">
      <w:pPr>
        <w:pStyle w:val="3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register() - 用户注册</w:t>
      </w:r>
    </w:p>
    <w:p w14:paraId="5385D674">
      <w:pPr>
        <w:pStyle w:val="3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login() - 用户登录</w:t>
      </w:r>
    </w:p>
    <w:p w14:paraId="093760FE">
      <w:pPr>
        <w:pStyle w:val="3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publishQuestion(Question question) - 发布需求</w:t>
      </w:r>
    </w:p>
    <w:p w14:paraId="2D542C61">
      <w:pPr>
        <w:pStyle w:val="3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addComment(Comment comment) - 添加评论</w:t>
      </w:r>
    </w:p>
    <w:p w14:paraId="74FB19C5">
      <w:pPr>
        <w:pStyle w:val="3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Question类</w:t>
      </w:r>
    </w:p>
    <w:p w14:paraId="017F9C28">
      <w:pPr>
        <w:pStyle w:val="3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属性：</w:t>
      </w:r>
    </w:p>
    <w:p w14:paraId="1C2A11DA">
      <w:pPr>
        <w:pStyle w:val="3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id (整数) - 需求ID</w:t>
      </w:r>
    </w:p>
    <w:p w14:paraId="68CC3FDB">
      <w:pPr>
        <w:pStyle w:val="3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title (字符串) - description (字符串) - 需求描述</w:t>
      </w:r>
    </w:p>
    <w:p w14:paraId="71AFAED8">
      <w:pPr>
        <w:pStyle w:val="3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tags (列表&lt;Tag&gt;) - 需求标签列表</w:t>
      </w:r>
    </w:p>
    <w:p w14:paraId="642AE31F">
      <w:pPr>
        <w:pStyle w:val="3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author (User) - 需求发布者</w:t>
      </w:r>
    </w:p>
    <w:p w14:paraId="309B00C8">
      <w:pPr>
        <w:pStyle w:val="3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comments (列表&lt;Comment&gt;) - 需求的评论列表</w:t>
      </w:r>
    </w:p>
    <w:p w14:paraId="5B44FC0D">
      <w:pPr>
        <w:pStyle w:val="3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views (整数) - 浏览次数</w:t>
      </w:r>
    </w:p>
    <w:p w14:paraId="177467CC">
      <w:pPr>
        <w:pStyle w:val="3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likes (整数) - 点赞次数</w:t>
      </w:r>
    </w:p>
    <w:p w14:paraId="7CF78198">
      <w:pPr>
        <w:pStyle w:val="3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方法：</w:t>
      </w:r>
    </w:p>
    <w:p w14:paraId="6B42E55D">
      <w:pPr>
        <w:pStyle w:val="3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addTag(Tag tag) - 添加标签</w:t>
      </w:r>
    </w:p>
    <w:p w14:paraId="544E9A77">
      <w:pPr>
        <w:pStyle w:val="3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removeTag(Tag tag) - 删除标签</w:t>
      </w:r>
    </w:p>
    <w:p w14:paraId="5DC882F8">
      <w:pPr>
        <w:pStyle w:val="3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addComment(Comment comment) - 添加评论</w:t>
      </w:r>
    </w:p>
    <w:p w14:paraId="34D7BDA3">
      <w:pPr>
        <w:pStyle w:val="3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getDetails() - 获取需求详情</w:t>
      </w:r>
    </w:p>
    <w:p w14:paraId="3D4D697D">
      <w:pPr>
        <w:pStyle w:val="3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incrementViews() - 增加浏览次数</w:t>
      </w:r>
    </w:p>
    <w:p w14:paraId="716A221B">
      <w:pPr>
        <w:pStyle w:val="3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Comment类</w:t>
      </w:r>
    </w:p>
    <w:p w14:paraId="6B20C92C">
      <w:pPr>
        <w:pStyle w:val="3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 w14:paraId="00F0082D">
      <w:pPr>
        <w:pStyle w:val="3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属性：</w:t>
      </w:r>
    </w:p>
    <w:p w14:paraId="13A3933F">
      <w:pPr>
        <w:pStyle w:val="3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id (整数) - 评论ID</w:t>
      </w:r>
    </w:p>
    <w:p w14:paraId="471A25B4">
      <w:pPr>
        <w:pStyle w:val="3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content (字符串) - 评论内容</w:t>
      </w:r>
    </w:p>
    <w:p w14:paraId="3067200A">
      <w:pPr>
        <w:pStyle w:val="3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author (User) - 评论发布者</w:t>
      </w:r>
    </w:p>
    <w:p w14:paraId="2204EFE5">
      <w:pPr>
        <w:pStyle w:val="3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question (Question) - 所评论的需求</w:t>
      </w:r>
    </w:p>
    <w:p w14:paraId="12EC9328">
      <w:pPr>
        <w:pStyle w:val="3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timestamp (日期时间) - 评论时间</w:t>
      </w:r>
    </w:p>
    <w:p w14:paraId="04F83DD7">
      <w:pPr>
        <w:pStyle w:val="3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方法：</w:t>
      </w:r>
    </w:p>
    <w:p w14:paraId="3E64D75A">
      <w:pPr>
        <w:pStyle w:val="3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editContent(String newContent) - 编辑评论</w:t>
      </w:r>
    </w:p>
    <w:p w14:paraId="0F8EF37C">
      <w:pPr>
        <w:pStyle w:val="3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deleteComment() - 删除评论</w:t>
      </w:r>
    </w:p>
    <w:p w14:paraId="52DA6DB1">
      <w:pPr>
        <w:pStyle w:val="3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Tag类</w:t>
      </w:r>
    </w:p>
    <w:p w14:paraId="1688B0C5">
      <w:pPr>
        <w:pStyle w:val="3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 w14:paraId="6FF2353C">
      <w:pPr>
        <w:pStyle w:val="3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属性：</w:t>
      </w:r>
    </w:p>
    <w:p w14:paraId="24DDF2E6">
      <w:pPr>
        <w:pStyle w:val="3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id (整数) - 标签ID</w:t>
      </w:r>
    </w:p>
    <w:p w14:paraId="14FBCDE1">
      <w:pPr>
        <w:pStyle w:val="3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name (字符串) - 标签名</w:t>
      </w:r>
    </w:p>
    <w:p w14:paraId="65ADFEB8">
      <w:pPr>
        <w:pStyle w:val="3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questions (列表&lt;Question&gt;) - 关联的需求列表</w:t>
      </w:r>
    </w:p>
    <w:p w14:paraId="27B88925">
      <w:pPr>
        <w:pStyle w:val="3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方法：</w:t>
      </w:r>
    </w:p>
    <w:p w14:paraId="6DF0DB3B">
      <w:pPr>
        <w:pStyle w:val="3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addQuestion(Question question) - 关联需求</w:t>
      </w:r>
    </w:p>
    <w:p w14:paraId="566B8311">
      <w:pPr>
        <w:pStyle w:val="3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removeQuestion(Question question) - 解除需求关联</w:t>
      </w:r>
    </w:p>
    <w:p w14:paraId="3B495E18">
      <w:pPr>
        <w:pStyle w:val="3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Notification类</w:t>
      </w:r>
    </w:p>
    <w:p w14:paraId="369731F0">
      <w:pPr>
        <w:pStyle w:val="3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 w14:paraId="0DF6FE37">
      <w:pPr>
        <w:pStyle w:val="3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属性：</w:t>
      </w:r>
    </w:p>
    <w:p w14:paraId="4D3DE199">
      <w:pPr>
        <w:pStyle w:val="3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id (整数) - 通知ID</w:t>
      </w:r>
    </w:p>
    <w:p w14:paraId="335F2158">
      <w:pPr>
        <w:pStyle w:val="3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content (字符串) - 通知内容</w:t>
      </w:r>
    </w:p>
    <w:p w14:paraId="477C45A5">
      <w:pPr>
        <w:pStyle w:val="3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recipient (User) - 接收者</w:t>
      </w:r>
    </w:p>
    <w:p w14:paraId="0A4D4625">
      <w:pPr>
        <w:pStyle w:val="3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timestamp (日期时间) - 发送时间</w:t>
      </w:r>
    </w:p>
    <w:p w14:paraId="7A98C0A8">
      <w:pPr>
        <w:pStyle w:val="3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方法：</w:t>
      </w:r>
    </w:p>
    <w:p w14:paraId="18A9BF9E">
      <w:pPr>
        <w:pStyle w:val="3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markAsRead() - 标记为已读</w:t>
      </w:r>
    </w:p>
    <w:p w14:paraId="2640F6F3">
      <w:pPr>
        <w:pStyle w:val="3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deleteNotification() - 删除通知</w:t>
      </w:r>
    </w:p>
    <w:p w14:paraId="4036AAB3">
      <w:pPr>
        <w:pStyle w:val="3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System类</w:t>
      </w:r>
    </w:p>
    <w:p w14:paraId="012468BF">
      <w:pPr>
        <w:pStyle w:val="3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 w14:paraId="7F2CEBAB">
      <w:pPr>
        <w:pStyle w:val="3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属性：</w:t>
      </w:r>
    </w:p>
    <w:p w14:paraId="0D29A73B">
      <w:pPr>
        <w:pStyle w:val="3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users (列表&lt;User&gt;) - 系统中的用户列表</w:t>
      </w:r>
    </w:p>
    <w:p w14:paraId="3BBC435D">
      <w:pPr>
        <w:pStyle w:val="3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questions (列表&lt;Question&gt;) - 系统中的需求列表</w:t>
      </w:r>
    </w:p>
    <w:p w14:paraId="1A0A99FB">
      <w:pPr>
        <w:pStyle w:val="3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comments (列表&lt;Comment&gt;) - 系统中的评论列表</w:t>
      </w:r>
    </w:p>
    <w:p w14:paraId="3CFC1DEE">
      <w:pPr>
        <w:pStyle w:val="3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方法：</w:t>
      </w:r>
    </w:p>
    <w:p w14:paraId="37277F94">
      <w:pPr>
        <w:pStyle w:val="3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registerUser(User user) - 注册用户</w:t>
      </w:r>
    </w:p>
    <w:p w14:paraId="055E9A89">
      <w:pPr>
        <w:pStyle w:val="3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loginUser(String username, String password) - 用户登录</w:t>
      </w:r>
    </w:p>
    <w:p w14:paraId="1E17584A">
      <w:pPr>
        <w:pStyle w:val="3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publishQuestion(User user, Question question) - 发布需求</w:t>
      </w:r>
    </w:p>
    <w:p w14:paraId="3A499844">
      <w:pPr>
        <w:pStyle w:val="3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addComment(User user, Question question, Comment comment) - 添加评论</w:t>
      </w:r>
    </w:p>
    <w:p w14:paraId="10B459E3">
      <w:pPr>
        <w:pStyle w:val="3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sendNotification(User user, String content) - 发送通知</w:t>
      </w:r>
    </w:p>
    <w:p w14:paraId="6777967D">
      <w:pPr>
        <w:pStyle w:val="3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类之间的互动场景</w:t>
      </w:r>
    </w:p>
    <w:p w14:paraId="78D28116">
      <w:pPr>
        <w:pStyle w:val="3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用户注册与登录</w:t>
      </w:r>
    </w:p>
    <w:p w14:paraId="3FC28A0A">
      <w:pPr>
        <w:pStyle w:val="3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 w14:paraId="1DC3ED0E">
      <w:pPr>
        <w:pStyle w:val="3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用户通过 User 类的 register() 方法注册，并通过 login() 方法登录。</w:t>
      </w:r>
    </w:p>
    <w:p w14:paraId="3B878172">
      <w:pPr>
        <w:pStyle w:val="3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发布需求</w:t>
      </w:r>
    </w:p>
    <w:p w14:paraId="5EAA7DF9">
      <w:pPr>
        <w:pStyle w:val="3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登录用户通过 publishQuestion(Question question) 方法发布需求，系统将需求对象添加到系统的 questions 列表中。</w:t>
      </w:r>
    </w:p>
    <w:p w14:paraId="0CE6A542">
      <w:pPr>
        <w:pStyle w:val="3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评论需求</w:t>
      </w:r>
    </w:p>
    <w:p w14:paraId="7441CF63">
      <w:pPr>
        <w:pStyle w:val="3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用户可以通过 addComment(Comment comment) 方法对需求进行评论，评论将被关联到相应的需求。</w:t>
      </w:r>
    </w:p>
    <w:p w14:paraId="7E1A4BE9">
      <w:pPr>
        <w:pStyle w:val="3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标签管理</w:t>
      </w:r>
    </w:p>
    <w:p w14:paraId="1B5AE37E">
      <w:pPr>
        <w:pStyle w:val="3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用户在发布需求时，可以通过 addTag(Tag tag) 方法为需求添加标签。</w:t>
      </w:r>
    </w:p>
    <w:p w14:paraId="741E57B3">
      <w:pPr>
        <w:pStyle w:val="3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通知系统</w:t>
      </w:r>
    </w:p>
    <w:p w14:paraId="292C2F2C">
      <w:pPr>
        <w:pStyle w:val="3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系统通过 System 类的 sendNotification(User user, String content) 方法向用户发送通知。</w:t>
      </w:r>
    </w:p>
    <w:p w14:paraId="0C54CF71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黑体" w:hAnsi="宋体" w:eastAsia="黑体" w:cs="黑体"/>
          <w:kern w:val="2"/>
          <w:sz w:val="30"/>
          <w:szCs w:val="30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35015" cy="2822575"/>
            <wp:effectExtent l="0" t="0" r="6985" b="9525"/>
            <wp:docPr id="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5015" cy="282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E445C0C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166839D">
      <w:pPr>
        <w:rPr>
          <w:rFonts w:hint="default" w:ascii="黑体" w:hAnsi="黑体" w:eastAsia="黑体" w:cs="黑体"/>
          <w:sz w:val="32"/>
          <w:szCs w:val="32"/>
          <w:lang w:val="en-US" w:eastAsia="zh-CN"/>
        </w:rPr>
      </w:pPr>
    </w:p>
    <w:p w14:paraId="2523B5DC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5BC3B7B">
      <w:pPr>
        <w:pStyle w:val="30"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bordersDoNotSurroundHeader w:val="1"/>
  <w:bordersDoNotSurroundFooter w:val="1"/>
  <w:attachedTemplate r:id="rId1"/>
  <w:documentProtection w:enforcement="0"/>
  <w:defaultTabStop w:val="420"/>
  <w:drawingGridVerticalSpacing w:val="156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lmZGRkZTdmMmUwYzhkZmQ2OWRlNDFjMjFiZTczNDMifQ=="/>
  </w:docVars>
  <w:rsids>
    <w:rsidRoot w:val="004E0358"/>
    <w:rsid w:val="00047F4E"/>
    <w:rsid w:val="00147B1E"/>
    <w:rsid w:val="002E7802"/>
    <w:rsid w:val="002F6553"/>
    <w:rsid w:val="003265D0"/>
    <w:rsid w:val="003E0802"/>
    <w:rsid w:val="00421988"/>
    <w:rsid w:val="004302EC"/>
    <w:rsid w:val="00434533"/>
    <w:rsid w:val="00447AC3"/>
    <w:rsid w:val="004E0358"/>
    <w:rsid w:val="00522BA7"/>
    <w:rsid w:val="005D14E8"/>
    <w:rsid w:val="00606FBA"/>
    <w:rsid w:val="00685216"/>
    <w:rsid w:val="00686A30"/>
    <w:rsid w:val="006D0A4C"/>
    <w:rsid w:val="00731DFE"/>
    <w:rsid w:val="00770139"/>
    <w:rsid w:val="007A3015"/>
    <w:rsid w:val="007E0B95"/>
    <w:rsid w:val="007E1304"/>
    <w:rsid w:val="00806495"/>
    <w:rsid w:val="00870446"/>
    <w:rsid w:val="00892B9D"/>
    <w:rsid w:val="008C1034"/>
    <w:rsid w:val="008C6DB9"/>
    <w:rsid w:val="008F74BC"/>
    <w:rsid w:val="00913539"/>
    <w:rsid w:val="009A1F6E"/>
    <w:rsid w:val="00A605E1"/>
    <w:rsid w:val="00A94534"/>
    <w:rsid w:val="00A970E8"/>
    <w:rsid w:val="00AE196E"/>
    <w:rsid w:val="00B26B8D"/>
    <w:rsid w:val="00B71B85"/>
    <w:rsid w:val="00B915FE"/>
    <w:rsid w:val="00BA439E"/>
    <w:rsid w:val="00BD0CBC"/>
    <w:rsid w:val="00C56B65"/>
    <w:rsid w:val="00CC66C8"/>
    <w:rsid w:val="00D701C4"/>
    <w:rsid w:val="00D918C6"/>
    <w:rsid w:val="00EB5860"/>
    <w:rsid w:val="00EB5F4D"/>
    <w:rsid w:val="00F06498"/>
    <w:rsid w:val="00F26DC9"/>
    <w:rsid w:val="00F525D2"/>
    <w:rsid w:val="00F64642"/>
    <w:rsid w:val="00FA6E32"/>
    <w:rsid w:val="00FC2908"/>
    <w:rsid w:val="00FE6B89"/>
    <w:rsid w:val="0F4C7A89"/>
    <w:rsid w:val="1E681421"/>
    <w:rsid w:val="61F7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name="Normal Indent"/>
    <w:lsdException w:qFormat="1" w:unhideWhenUsed="0" w:uiPriority="0" w:name="footnote text"/>
    <w:lsdException w:uiPriority="99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tLeast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1"/>
    <w:qFormat/>
    <w:uiPriority w:val="0"/>
    <w:pPr>
      <w:keepNext/>
      <w:spacing w:before="120" w:after="60"/>
      <w:ind w:left="720" w:hanging="720"/>
      <w:outlineLvl w:val="0"/>
    </w:pPr>
    <w:rPr>
      <w:rFonts w:ascii="Arial" w:hAnsi="Arial" w:cs="Arial"/>
      <w:b/>
      <w:bCs/>
      <w:kern w:val="36"/>
      <w:sz w:val="24"/>
      <w:szCs w:val="24"/>
    </w:rPr>
  </w:style>
  <w:style w:type="paragraph" w:styleId="3">
    <w:name w:val="heading 2"/>
    <w:basedOn w:val="1"/>
    <w:qFormat/>
    <w:uiPriority w:val="0"/>
    <w:pPr>
      <w:keepNext/>
      <w:spacing w:before="120" w:after="60"/>
      <w:ind w:left="720" w:hanging="720"/>
      <w:outlineLvl w:val="1"/>
    </w:pPr>
    <w:rPr>
      <w:rFonts w:ascii="Arial" w:hAnsi="Arial" w:cs="Arial"/>
      <w:b/>
      <w:bCs/>
    </w:rPr>
  </w:style>
  <w:style w:type="paragraph" w:styleId="4">
    <w:name w:val="heading 3"/>
    <w:basedOn w:val="1"/>
    <w:qFormat/>
    <w:uiPriority w:val="0"/>
    <w:pPr>
      <w:keepNext/>
      <w:spacing w:before="120" w:after="60"/>
      <w:ind w:left="720" w:hanging="720"/>
      <w:outlineLvl w:val="2"/>
    </w:pPr>
    <w:rPr>
      <w:rFonts w:ascii="Arial" w:hAnsi="Arial" w:cs="Arial"/>
      <w:i/>
      <w:iCs/>
    </w:rPr>
  </w:style>
  <w:style w:type="paragraph" w:styleId="5">
    <w:name w:val="heading 4"/>
    <w:basedOn w:val="1"/>
    <w:qFormat/>
    <w:uiPriority w:val="0"/>
    <w:pPr>
      <w:keepNext/>
      <w:spacing w:before="120" w:after="60"/>
      <w:ind w:left="720" w:hanging="720"/>
      <w:outlineLvl w:val="3"/>
    </w:pPr>
    <w:rPr>
      <w:rFonts w:ascii="Arial" w:hAnsi="Arial" w:cs="Arial"/>
    </w:rPr>
  </w:style>
  <w:style w:type="paragraph" w:styleId="6">
    <w:name w:val="heading 5"/>
    <w:basedOn w:val="1"/>
    <w:qFormat/>
    <w:uiPriority w:val="0"/>
    <w:pPr>
      <w:spacing w:before="240" w:after="60"/>
      <w:ind w:left="2880"/>
      <w:outlineLvl w:val="4"/>
    </w:pPr>
    <w:rPr>
      <w:sz w:val="22"/>
      <w:szCs w:val="22"/>
    </w:rPr>
  </w:style>
  <w:style w:type="paragraph" w:styleId="7">
    <w:name w:val="heading 6"/>
    <w:basedOn w:val="1"/>
    <w:qFormat/>
    <w:uiPriority w:val="0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8">
    <w:name w:val="heading 7"/>
    <w:basedOn w:val="1"/>
    <w:qFormat/>
    <w:uiPriority w:val="0"/>
    <w:pPr>
      <w:spacing w:before="240" w:after="60"/>
      <w:ind w:left="2880"/>
      <w:outlineLvl w:val="6"/>
    </w:pPr>
  </w:style>
  <w:style w:type="paragraph" w:styleId="9">
    <w:name w:val="heading 8"/>
    <w:basedOn w:val="1"/>
    <w:qFormat/>
    <w:uiPriority w:val="0"/>
    <w:pPr>
      <w:spacing w:before="240" w:after="60"/>
      <w:ind w:left="2880"/>
      <w:outlineLvl w:val="7"/>
    </w:pPr>
    <w:rPr>
      <w:i/>
      <w:iCs/>
    </w:rPr>
  </w:style>
  <w:style w:type="paragraph" w:styleId="10">
    <w:name w:val="heading 9"/>
    <w:basedOn w:val="1"/>
    <w:qFormat/>
    <w:uiPriority w:val="0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33">
    <w:name w:val="Default Paragraph Font"/>
    <w:semiHidden/>
    <w:unhideWhenUsed/>
    <w:qFormat/>
    <w:uiPriority w:val="1"/>
  </w:style>
  <w:style w:type="table" w:default="1" w:styleId="3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semiHidden/>
    <w:qFormat/>
    <w:uiPriority w:val="0"/>
    <w:pPr>
      <w:ind w:left="1200"/>
    </w:pPr>
  </w:style>
  <w:style w:type="paragraph" w:styleId="12">
    <w:name w:val="Normal Indent"/>
    <w:basedOn w:val="1"/>
    <w:semiHidden/>
    <w:qFormat/>
    <w:uiPriority w:val="0"/>
    <w:pPr>
      <w:ind w:left="900" w:hanging="9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</w:rPr>
  </w:style>
  <w:style w:type="paragraph" w:styleId="14">
    <w:name w:val="Body Text"/>
    <w:basedOn w:val="1"/>
    <w:semiHidden/>
    <w:qFormat/>
    <w:uiPriority w:val="0"/>
    <w:pPr>
      <w:spacing w:after="120"/>
      <w:ind w:left="720"/>
    </w:pPr>
  </w:style>
  <w:style w:type="paragraph" w:styleId="15">
    <w:name w:val="Body Text Indent"/>
    <w:basedOn w:val="1"/>
    <w:semiHidden/>
    <w:qFormat/>
    <w:uiPriority w:val="0"/>
    <w:pPr>
      <w:ind w:left="720"/>
    </w:pPr>
    <w:rPr>
      <w:i/>
      <w:iCs/>
      <w:color w:val="0000FF"/>
      <w:u w:val="single"/>
    </w:rPr>
  </w:style>
  <w:style w:type="paragraph" w:styleId="16">
    <w:name w:val="toc 5"/>
    <w:basedOn w:val="1"/>
    <w:semiHidden/>
    <w:qFormat/>
    <w:uiPriority w:val="0"/>
    <w:pPr>
      <w:ind w:left="800"/>
    </w:pPr>
  </w:style>
  <w:style w:type="paragraph" w:styleId="17">
    <w:name w:val="toc 3"/>
    <w:basedOn w:val="1"/>
    <w:semiHidden/>
    <w:qFormat/>
    <w:uiPriority w:val="0"/>
    <w:pPr>
      <w:ind w:left="864"/>
    </w:pPr>
  </w:style>
  <w:style w:type="paragraph" w:styleId="18">
    <w:name w:val="toc 8"/>
    <w:basedOn w:val="1"/>
    <w:semiHidden/>
    <w:qFormat/>
    <w:uiPriority w:val="0"/>
    <w:pPr>
      <w:ind w:left="1400"/>
    </w:pPr>
  </w:style>
  <w:style w:type="paragraph" w:styleId="19">
    <w:name w:val="footer"/>
    <w:basedOn w:val="1"/>
    <w:semiHidden/>
    <w:qFormat/>
    <w:uiPriority w:val="0"/>
  </w:style>
  <w:style w:type="paragraph" w:styleId="20">
    <w:name w:val="header"/>
    <w:basedOn w:val="1"/>
    <w:semiHidden/>
    <w:qFormat/>
    <w:uiPriority w:val="0"/>
  </w:style>
  <w:style w:type="paragraph" w:styleId="21">
    <w:name w:val="toc 1"/>
    <w:basedOn w:val="1"/>
    <w:qFormat/>
    <w:uiPriority w:val="39"/>
    <w:pPr>
      <w:spacing w:before="240" w:after="60"/>
      <w:ind w:right="720"/>
    </w:pPr>
  </w:style>
  <w:style w:type="paragraph" w:styleId="22">
    <w:name w:val="toc 4"/>
    <w:basedOn w:val="1"/>
    <w:semiHidden/>
    <w:qFormat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 w:line="240" w:lineRule="auto"/>
      <w:jc w:val="center"/>
    </w:pPr>
    <w:rPr>
      <w:rFonts w:ascii="Arial" w:hAnsi="Arial" w:cs="Arial"/>
      <w:i/>
      <w:iCs/>
      <w:sz w:val="36"/>
      <w:szCs w:val="36"/>
    </w:rPr>
  </w:style>
  <w:style w:type="paragraph" w:styleId="24">
    <w:name w:val="footnote text"/>
    <w:basedOn w:val="1"/>
    <w:semiHidden/>
    <w:qFormat/>
    <w:uiPriority w:val="0"/>
    <w:pPr>
      <w:keepNext/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styleId="25">
    <w:name w:val="toc 6"/>
    <w:basedOn w:val="1"/>
    <w:semiHidden/>
    <w:qFormat/>
    <w:uiPriority w:val="0"/>
    <w:pPr>
      <w:ind w:left="1000"/>
    </w:pPr>
  </w:style>
  <w:style w:type="paragraph" w:styleId="26">
    <w:name w:val="toc 2"/>
    <w:basedOn w:val="1"/>
    <w:qFormat/>
    <w:uiPriority w:val="39"/>
    <w:pPr>
      <w:ind w:left="432" w:right="720"/>
    </w:pPr>
  </w:style>
  <w:style w:type="paragraph" w:styleId="27">
    <w:name w:val="toc 9"/>
    <w:basedOn w:val="1"/>
    <w:semiHidden/>
    <w:qFormat/>
    <w:uiPriority w:val="0"/>
    <w:pPr>
      <w:ind w:left="1600"/>
    </w:pPr>
  </w:style>
  <w:style w:type="paragraph" w:styleId="28">
    <w:name w:val="Body Text 2"/>
    <w:basedOn w:val="1"/>
    <w:qFormat/>
    <w:uiPriority w:val="0"/>
    <w:rPr>
      <w:i/>
      <w:iCs/>
      <w:color w:val="0000FF"/>
    </w:rPr>
  </w:style>
  <w:style w:type="paragraph" w:styleId="29">
    <w:name w:val="Normal (Web)"/>
    <w:basedOn w:val="1"/>
    <w:qFormat/>
    <w:uiPriority w:val="0"/>
    <w:pPr>
      <w:spacing w:before="100" w:beforeAutospacing="1" w:after="100" w:afterAutospacing="1" w:line="240" w:lineRule="auto"/>
    </w:pPr>
    <w:rPr>
      <w:rFonts w:hint="eastAsia" w:ascii="宋体" w:hAnsi="宋体"/>
      <w:sz w:val="24"/>
      <w:szCs w:val="24"/>
    </w:rPr>
  </w:style>
  <w:style w:type="paragraph" w:styleId="30">
    <w:name w:val="Title"/>
    <w:basedOn w:val="1"/>
    <w:link w:val="50"/>
    <w:qFormat/>
    <w:uiPriority w:val="0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table" w:styleId="32">
    <w:name w:val="Table Grid"/>
    <w:basedOn w:val="3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4">
    <w:name w:val="FollowedHyperlink"/>
    <w:semiHidden/>
    <w:qFormat/>
    <w:uiPriority w:val="0"/>
    <w:rPr>
      <w:color w:val="800080"/>
      <w:u w:val="single"/>
    </w:rPr>
  </w:style>
  <w:style w:type="character" w:styleId="35">
    <w:name w:val="Hyperlink"/>
    <w:qFormat/>
    <w:uiPriority w:val="99"/>
    <w:rPr>
      <w:color w:val="0000FF"/>
      <w:u w:val="single"/>
    </w:rPr>
  </w:style>
  <w:style w:type="character" w:styleId="36">
    <w:name w:val="footnote reference"/>
    <w:semiHidden/>
    <w:qFormat/>
    <w:uiPriority w:val="0"/>
    <w:rPr>
      <w:vertAlign w:val="superscript"/>
    </w:rPr>
  </w:style>
  <w:style w:type="paragraph" w:customStyle="1" w:styleId="37">
    <w:name w:val="paragraph2"/>
    <w:basedOn w:val="1"/>
    <w:qFormat/>
    <w:uiPriority w:val="0"/>
    <w:pPr>
      <w:spacing w:before="80"/>
      <w:ind w:left="720"/>
      <w:jc w:val="both"/>
    </w:pPr>
    <w:rPr>
      <w:color w:val="000000"/>
    </w:rPr>
  </w:style>
  <w:style w:type="paragraph" w:customStyle="1" w:styleId="38">
    <w:name w:val="infoblue"/>
    <w:basedOn w:val="1"/>
    <w:qFormat/>
    <w:uiPriority w:val="0"/>
    <w:pPr>
      <w:spacing w:after="120"/>
      <w:ind w:left="720"/>
    </w:pPr>
    <w:rPr>
      <w:i/>
      <w:iCs/>
      <w:color w:val="0000FF"/>
    </w:rPr>
  </w:style>
  <w:style w:type="paragraph" w:customStyle="1" w:styleId="39">
    <w:name w:val="bullet1"/>
    <w:basedOn w:val="1"/>
    <w:qFormat/>
    <w:uiPriority w:val="0"/>
    <w:pPr>
      <w:ind w:left="720" w:hanging="432"/>
    </w:pPr>
  </w:style>
  <w:style w:type="paragraph" w:customStyle="1" w:styleId="40">
    <w:name w:val="tabletext"/>
    <w:basedOn w:val="1"/>
    <w:qFormat/>
    <w:uiPriority w:val="0"/>
    <w:pPr>
      <w:spacing w:after="120"/>
    </w:pPr>
  </w:style>
  <w:style w:type="paragraph" w:customStyle="1" w:styleId="41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42">
    <w:name w:val="maintitle"/>
    <w:basedOn w:val="1"/>
    <w:qFormat/>
    <w:uiPriority w:val="0"/>
    <w:pPr>
      <w:spacing w:before="480" w:after="60" w:line="240" w:lineRule="auto"/>
      <w:jc w:val="center"/>
    </w:pPr>
    <w:rPr>
      <w:rFonts w:ascii="Arial" w:hAnsi="Arial" w:cs="Arial"/>
      <w:b/>
      <w:bCs/>
      <w:sz w:val="32"/>
      <w:szCs w:val="32"/>
    </w:rPr>
  </w:style>
  <w:style w:type="paragraph" w:customStyle="1" w:styleId="43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4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5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6">
    <w:name w:val="body"/>
    <w:basedOn w:val="1"/>
    <w:qFormat/>
    <w:uiPriority w:val="0"/>
    <w:pPr>
      <w:spacing w:before="120" w:line="240" w:lineRule="auto"/>
      <w:jc w:val="both"/>
    </w:pPr>
    <w:rPr>
      <w:rFonts w:ascii="Book Antiqua" w:hAnsi="Book Antiqua"/>
    </w:rPr>
  </w:style>
  <w:style w:type="paragraph" w:customStyle="1" w:styleId="47">
    <w:name w:val="bullet"/>
    <w:basedOn w:val="1"/>
    <w:qFormat/>
    <w:uiPriority w:val="0"/>
    <w:pPr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48">
    <w:name w:val="TOC 标题1"/>
    <w:basedOn w:val="2"/>
    <w:next w:val="1"/>
    <w:unhideWhenUsed/>
    <w:qFormat/>
    <w:uiPriority w:val="39"/>
    <w:pPr>
      <w:keepLines/>
      <w:spacing w:before="240" w:after="0" w:line="259" w:lineRule="auto"/>
      <w:ind w:left="0" w:firstLine="0"/>
      <w:outlineLvl w:val="9"/>
    </w:pPr>
    <w:rPr>
      <w:rFonts w:ascii="等线 Light" w:hAnsi="等线 Light" w:eastAsia="等线 Light" w:cs="Times New Roman"/>
      <w:b w:val="0"/>
      <w:bCs w:val="0"/>
      <w:color w:val="2F5496"/>
      <w:kern w:val="0"/>
      <w:sz w:val="32"/>
      <w:szCs w:val="32"/>
    </w:rPr>
  </w:style>
  <w:style w:type="paragraph" w:styleId="49">
    <w:name w:val="List Paragraph"/>
    <w:basedOn w:val="1"/>
    <w:qFormat/>
    <w:uiPriority w:val="34"/>
    <w:pPr>
      <w:ind w:firstLine="420" w:firstLineChars="200"/>
    </w:pPr>
  </w:style>
  <w:style w:type="character" w:customStyle="1" w:styleId="50">
    <w:name w:val="标题 字符"/>
    <w:basedOn w:val="33"/>
    <w:link w:val="30"/>
    <w:qFormat/>
    <w:uiPriority w:val="0"/>
    <w:rPr>
      <w:rFonts w:ascii="Arial" w:hAnsi="Arial" w:cs="Arial"/>
      <w:b/>
      <w:bCs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QQ&#25509;&#21463;&#25991;&#20214;\&#36719;&#20214;&#35774;&#35745;&#25991;&#2672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extobjs>
    <extobj name="ECB019B1-382A-4266-B25C-5B523AA43C14-1">
      <extobjdata type="ECB019B1-382A-4266-B25C-5B523AA43C14" data="ewoJIkZpbGVJZCIgOiAiMzMzODk0MzIzMjQ1IiwKCSJHcm91cElkIiA6ICIxMDc5MjAyMjA4IiwKCSJJbWFnZSIgOiAiaVZCT1J3MEtHZ29BQUFBTlNVaEVVZ0FBQnBnQUFBUVJDQVlBQUFBOWg0dGhBQUFBQVhOU1IwSUFyczRjNlFBQUlBQkpSRUZVZUp6czNYbGNWTlg3Qi9EUG1SbFFCUGVOQkJOUUJFd0Z4VFUzek53cXRWUk15OHowNjFLbTVtNWx1WlNWL1N5WDNDdHp5elZjY3pjM2pNVU5CQUlSa0JIUVZFQ1JmUm5tL3Y3Z08vZkx5Q0E3QS9oNXYxNzZZb2JoM3VjTzNHZk9QYzg5NXdC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PK2ovQjZ4L2Nvck00RndDQUFBQUFFbEZUa1N1UW1DQyIsCgkiVGhlbWUiIDogIiIsCgkiVHlwZSIgOiAiZmxvdyIsCgkiVmVyc2lvbiIgOiAiNiIKfQo="/>
    </extobj>
    <extobj name="ECB019B1-382A-4266-B25C-5B523AA43C14-2">
      <extobjdata type="ECB019B1-382A-4266-B25C-5B523AA43C14" data="ewoJIkZpbGVJZCIgOiAiMzMzOTAxNjM1NzcxIiwKCSJHcm91cElkIiA6ICIxMDc5MjAyMjA4IiwKCSJJbWFnZSIgOiAiaVZCT1J3MEtHZ29BQUFBTlNVaEVVZ0FBQS9BQUFBSkdDQVlBQUFEOHUyN1NBQUFBQVhOU1IwSUFyczRjNlFBQUlBQkpSRUZVZUp6czNYbDhWT1c5UC9EUDk1bVp6QVNTQUJGSWdCZ0NCc0Zna2psblhIR3ZWT3RhcmZacXRYdHRhNnUxMStXMjF5NjMxMjYyZHJQVmE2MnQxdTYvMWk1V3JWWHJRdXZTdW1UT0pFQkFDQnFRSldFSkVMWmtaczc1L3Y3SVRCcENFZ0lrekpMUCsvWGlSVEp6enBudkpQbWNaNTZ6UEE5Q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3NMLzhQa05ieHNmRW8wWDhBQUFBQVNVVk9SSzVDWUlJPSIsCgkiVGhlbWUiIDogIiIsCgkiVHlwZSIgOiAiZmxvdyIsCgkiVmVyc2lvbiIgOiAiMjA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软件设计文档.dot</Template>
  <Company>csi</Company>
  <Pages>13</Pages>
  <Words>116</Words>
  <Characters>148</Characters>
  <Lines>7</Lines>
  <Paragraphs>2</Paragraphs>
  <TotalTime>0</TotalTime>
  <ScaleCrop>false</ScaleCrop>
  <LinksUpToDate>false</LinksUpToDate>
  <CharactersWithSpaces>211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2024-09-23T12:34:00Z</dcterms:created>
  <dc:creator>陈昊天</dc:creator>
  <cp:lastModifiedBy>泰</cp:lastModifiedBy>
  <dcterms:modified xsi:type="dcterms:W3CDTF">2024-09-28T04:17:56Z</dcterms:modified>
  <dc:title>用例实现规约：&lt;用例名称&gt;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F2EDB873215841DB9B1871FC100EEE18_12</vt:lpwstr>
  </property>
</Properties>
</file>